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41"/>
      </w:tblGrid>
      <w:tr w:rsidR="003461F5" w:rsidRPr="003461F5" w14:paraId="461B587A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74498B10" w14:textId="014E5999" w:rsidR="004B7E44" w:rsidRPr="003461F5" w:rsidRDefault="004B7E44" w:rsidP="004B7E44">
            <w:r w:rsidRPr="003461F5">
              <w:rPr>
                <w:noProof/>
                <w:lang w:bidi="en-GB"/>
              </w:rPr>
              <mc:AlternateContent>
                <mc:Choice Requires="wps">
                  <w:drawing>
                    <wp:inline distT="0" distB="0" distL="0" distR="0" wp14:anchorId="2451E2F1" wp14:editId="634FF7B6">
                      <wp:extent cx="5138670" cy="857250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8572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5D09CE" w14:textId="0E91D632" w:rsidR="004B7E44" w:rsidRPr="00E66FE7" w:rsidRDefault="00767282" w:rsidP="004B7E44">
                                  <w:pPr>
                                    <w:pStyle w:val="Title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bidi="en-GB"/>
                                    </w:rPr>
                                    <w:t>Assignment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451E2F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04.6pt;height:6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" filled="f" stroked="f" strokeweight=".5pt">
                      <v:textbox>
                        <w:txbxContent>
                          <w:p w14:paraId="2A5D09CE" w14:textId="0E91D632" w:rsidR="004B7E44" w:rsidRPr="00E66FE7" w:rsidRDefault="00767282" w:rsidP="004B7E44">
                            <w:pPr>
                              <w:pStyle w:val="Title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  <w:lang w:bidi="en-GB"/>
                              </w:rPr>
                              <w:t>Assignment 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4468DD13" w14:textId="39BE3FB2" w:rsidR="004B7E44" w:rsidRPr="003461F5" w:rsidRDefault="004B7E44" w:rsidP="004B7E44">
            <w:r w:rsidRPr="003461F5">
              <w:rPr>
                <w:noProof/>
                <w:lang w:bidi="en-GB"/>
              </w:rPr>
              <mc:AlternateContent>
                <mc:Choice Requires="wps">
                  <w:drawing>
                    <wp:inline distT="0" distB="0" distL="0" distR="0" wp14:anchorId="51DA32DE" wp14:editId="0DDEE6B9">
                      <wp:extent cx="785611" cy="0"/>
                      <wp:effectExtent l="0" t="38100" r="52705" b="3810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151D158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05F5E9EA" w14:textId="39402326" w:rsidR="004B7E44" w:rsidRPr="003461F5" w:rsidRDefault="004B7E44" w:rsidP="004B7E44">
            <w:r w:rsidRPr="003461F5">
              <w:rPr>
                <w:noProof/>
                <w:lang w:bidi="en-GB"/>
              </w:rPr>
              <mc:AlternateContent>
                <mc:Choice Requires="wps">
                  <w:drawing>
                    <wp:inline distT="0" distB="0" distL="0" distR="0" wp14:anchorId="7EDA1AB2" wp14:editId="3B46065F">
                      <wp:extent cx="5138670" cy="746975"/>
                      <wp:effectExtent l="0" t="0" r="0" b="0"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C6C3CAD" w14:textId="1E6EFA94" w:rsidR="004B7E44" w:rsidRPr="00E66FE7" w:rsidRDefault="00860CA3" w:rsidP="004B7E44">
                                  <w:pPr>
                                    <w:pStyle w:val="Subtitle"/>
                                    <w:rPr>
                                      <w:color w:val="FFFFFF" w:themeColor="background1"/>
                                      <w:sz w:val="56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56"/>
                                      <w:szCs w:val="20"/>
                                      <w:lang w:bidi="en-GB"/>
                                    </w:rPr>
                                    <w:t>Auto-Scaling</w:t>
                                  </w:r>
                                  <w:r w:rsidR="0024395D">
                                    <w:rPr>
                                      <w:color w:val="FFFFFF" w:themeColor="background1"/>
                                      <w:sz w:val="56"/>
                                      <w:szCs w:val="20"/>
                                      <w:lang w:bidi="en-GB"/>
                                    </w:rPr>
                                    <w:t xml:space="preserve"> Web Application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EDA1AB2" id="Text Box 3" o:spid="_x0000_s1027" type="#_x0000_t202" style="width:404.6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" filled="f" stroked="f" strokeweight=".5pt">
                      <v:textbox>
                        <w:txbxContent>
                          <w:p w14:paraId="1C6C3CAD" w14:textId="1E6EFA94" w:rsidR="004B7E44" w:rsidRPr="00E66FE7" w:rsidRDefault="00860CA3" w:rsidP="004B7E44">
                            <w:pPr>
                              <w:pStyle w:val="Subtitle"/>
                              <w:rPr>
                                <w:color w:val="FFFFFF" w:themeColor="background1"/>
                                <w:sz w:val="56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56"/>
                                <w:szCs w:val="20"/>
                                <w:lang w:bidi="en-GB"/>
                              </w:rPr>
                              <w:t>Auto-Scaling</w:t>
                            </w:r>
                            <w:r w:rsidR="0024395D">
                              <w:rPr>
                                <w:color w:val="FFFFFF" w:themeColor="background1"/>
                                <w:sz w:val="56"/>
                                <w:szCs w:val="20"/>
                                <w:lang w:bidi="en-GB"/>
                              </w:rPr>
                              <w:t xml:space="preserve"> Web Application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3461F5" w:rsidRPr="003461F5" w14:paraId="73A80CFE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1E0914" w14:textId="41ED00AE" w:rsidR="004B7E44" w:rsidRPr="003461F5" w:rsidRDefault="004B7E44" w:rsidP="004B7E44">
            <w:r w:rsidRPr="003461F5">
              <w:rPr>
                <w:noProof/>
                <w:lang w:bidi="en-GB"/>
              </w:rPr>
              <mc:AlternateContent>
                <mc:Choice Requires="wps">
                  <w:drawing>
                    <wp:inline distT="0" distB="0" distL="0" distR="0" wp14:anchorId="60FD377B" wp14:editId="086F4913">
                      <wp:extent cx="5010150" cy="1078865"/>
                      <wp:effectExtent l="0" t="0" r="0" b="6985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010150" cy="10788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1F494A5" w14:textId="2ABC7239" w:rsidR="004B7E44" w:rsidRPr="00E66FE7" w:rsidRDefault="00202880" w:rsidP="004B7E44">
                                  <w:pPr>
                                    <w:pStyle w:val="Heading1"/>
                                    <w:rPr>
                                      <w:color w:val="FFFFFF" w:themeColor="background1"/>
                                      <w:lang w:bidi="en-GB"/>
                                    </w:rPr>
                                  </w:pPr>
                                  <w:bookmarkStart w:id="0" w:name="_Toc175529257"/>
                                  <w:r>
                                    <w:rPr>
                                      <w:color w:val="FFFFFF" w:themeColor="background1"/>
                                      <w:lang w:bidi="en-GB"/>
                                    </w:rPr>
                                    <w:t>Development Op</w:t>
                                  </w:r>
                                  <w:r w:rsidR="00A171E8">
                                    <w:rPr>
                                      <w:color w:val="FFFFFF" w:themeColor="background1"/>
                                      <w:lang w:bidi="en-GB"/>
                                    </w:rPr>
                                    <w:t>erations</w:t>
                                  </w:r>
                                  <w:bookmarkEnd w:id="0"/>
                                </w:p>
                                <w:p w14:paraId="10B38ECE" w14:textId="594B5276" w:rsidR="00E05FEB" w:rsidRPr="00E66FE7" w:rsidRDefault="00337990" w:rsidP="004B7E44">
                                  <w:pPr>
                                    <w:pStyle w:val="Heading1"/>
                                    <w:rPr>
                                      <w:color w:val="FFFFFF" w:themeColor="background1"/>
                                    </w:rPr>
                                  </w:pPr>
                                  <w:bookmarkStart w:id="1" w:name="_Toc175529258"/>
                                  <w:r>
                                    <w:rPr>
                                      <w:color w:val="FFFFFF" w:themeColor="background1"/>
                                    </w:rPr>
                                    <w:t>26670</w:t>
                                  </w:r>
                                  <w:r w:rsidR="00E05FEB" w:rsidRPr="00E66FE7">
                                    <w:rPr>
                                      <w:color w:val="FFFFFF" w:themeColor="background1"/>
                                    </w:rPr>
                                    <w:t xml:space="preserve"> (2023 - 2024)</w:t>
                                  </w:r>
                                  <w:bookmarkEnd w:id="1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0FD377B" id="Text Box 6" o:spid="_x0000_s1028" type="#_x0000_t202" style="width:394.5pt;height: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" filled="f" stroked="f" strokeweight=".5pt">
                      <v:textbox>
                        <w:txbxContent>
                          <w:p w14:paraId="31F494A5" w14:textId="2ABC7239" w:rsidR="004B7E44" w:rsidRPr="00E66FE7" w:rsidRDefault="00202880" w:rsidP="004B7E44">
                            <w:pPr>
                              <w:pStyle w:val="Heading1"/>
                              <w:rPr>
                                <w:color w:val="FFFFFF" w:themeColor="background1"/>
                                <w:lang w:bidi="en-GB"/>
                              </w:rPr>
                            </w:pPr>
                            <w:bookmarkStart w:id="2" w:name="_Toc175529257"/>
                            <w:r>
                              <w:rPr>
                                <w:color w:val="FFFFFF" w:themeColor="background1"/>
                                <w:lang w:bidi="en-GB"/>
                              </w:rPr>
                              <w:t>Development Op</w:t>
                            </w:r>
                            <w:r w:rsidR="00A171E8">
                              <w:rPr>
                                <w:color w:val="FFFFFF" w:themeColor="background1"/>
                                <w:lang w:bidi="en-GB"/>
                              </w:rPr>
                              <w:t>erations</w:t>
                            </w:r>
                            <w:bookmarkEnd w:id="2"/>
                          </w:p>
                          <w:p w14:paraId="10B38ECE" w14:textId="594B5276" w:rsidR="00E05FEB" w:rsidRPr="00E66FE7" w:rsidRDefault="00337990" w:rsidP="004B7E44">
                            <w:pPr>
                              <w:pStyle w:val="Heading1"/>
                              <w:rPr>
                                <w:color w:val="FFFFFF" w:themeColor="background1"/>
                              </w:rPr>
                            </w:pPr>
                            <w:bookmarkStart w:id="3" w:name="_Toc175529258"/>
                            <w:r>
                              <w:rPr>
                                <w:color w:val="FFFFFF" w:themeColor="background1"/>
                              </w:rPr>
                              <w:t>26670</w:t>
                            </w:r>
                            <w:r w:rsidR="00E05FEB" w:rsidRPr="00E66FE7">
                              <w:rPr>
                                <w:color w:val="FFFFFF" w:themeColor="background1"/>
                              </w:rPr>
                              <w:t xml:space="preserve"> (2023 - 2024)</w:t>
                            </w:r>
                            <w:bookmarkEnd w:id="3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54F060D" w14:textId="7E3A73D2" w:rsidR="004B7E44" w:rsidRPr="003461F5" w:rsidRDefault="004B7E44" w:rsidP="004B7E44">
            <w:r w:rsidRPr="003461F5">
              <w:rPr>
                <w:noProof/>
                <w:lang w:bidi="en-GB"/>
              </w:rPr>
              <mc:AlternateContent>
                <mc:Choice Requires="wps">
                  <w:drawing>
                    <wp:inline distT="0" distB="0" distL="0" distR="0" wp14:anchorId="3C1A9788" wp14:editId="30531A39">
                      <wp:extent cx="2600325" cy="304800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600325" cy="304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64488D" w14:textId="67AF3516" w:rsidR="004B7E44" w:rsidRPr="004C4E04" w:rsidRDefault="004B7E44" w:rsidP="00A341AA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  <w:r w:rsidRPr="004C4E04">
                                    <w:rPr>
                                      <w:color w:val="FFFFFF" w:themeColor="background1"/>
                                      <w:lang w:bidi="en-GB"/>
                                    </w:rPr>
                                    <w:t>St</w:t>
                                  </w:r>
                                  <w:r w:rsidR="00A341AA" w:rsidRPr="004C4E04">
                                    <w:rPr>
                                      <w:color w:val="FFFFFF" w:themeColor="background1"/>
                                      <w:lang w:bidi="en-GB"/>
                                    </w:rPr>
                                    <w:t>udent: Michael McKibbin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1A9788" id="Text Box 7" o:spid="_x0000_s1029" type="#_x0000_t202" style="width:204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" filled="f" stroked="f" strokeweight=".5pt">
                      <v:textbox>
                        <w:txbxContent>
                          <w:p w14:paraId="2A64488D" w14:textId="67AF3516" w:rsidR="004B7E44" w:rsidRPr="004C4E04" w:rsidRDefault="004B7E44" w:rsidP="00A341AA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4C4E04">
                              <w:rPr>
                                <w:color w:val="FFFFFF" w:themeColor="background1"/>
                                <w:lang w:bidi="en-GB"/>
                              </w:rPr>
                              <w:t>St</w:t>
                            </w:r>
                            <w:r w:rsidR="00A341AA" w:rsidRPr="004C4E04">
                              <w:rPr>
                                <w:color w:val="FFFFFF" w:themeColor="background1"/>
                                <w:lang w:bidi="en-GB"/>
                              </w:rPr>
                              <w:t>udent: Michael McKibbin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3461F5">
              <w:rPr>
                <w:noProof/>
                <w:lang w:bidi="en-GB"/>
              </w:rPr>
              <mc:AlternateContent>
                <mc:Choice Requires="wps">
                  <w:drawing>
                    <wp:inline distT="0" distB="0" distL="0" distR="0" wp14:anchorId="612C3636" wp14:editId="7F21B8A5">
                      <wp:extent cx="1704975" cy="285750"/>
                      <wp:effectExtent l="0" t="0" r="0" b="0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04975" cy="2857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C85E5AA" w14:textId="199B5858" w:rsidR="004B7E44" w:rsidRPr="004C4E04" w:rsidRDefault="00A341AA" w:rsidP="004B7E44">
                                  <w:pPr>
                                    <w:rPr>
                                      <w:color w:val="FFFFFF" w:themeColor="background1"/>
                                    </w:rPr>
                                  </w:pPr>
                                  <w:r w:rsidRPr="004C4E04">
                                    <w:rPr>
                                      <w:color w:val="FFFFFF" w:themeColor="background1"/>
                                      <w:lang w:bidi="en-GB"/>
                                    </w:rPr>
                                    <w:t>ID: 20092733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12C3636" id="Text Box 10" o:spid="_x0000_s1030" type="#_x0000_t202" style="width:134.25pt;height:2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" filled="f" stroked="f" strokeweight=".5pt">
                      <v:textbox>
                        <w:txbxContent>
                          <w:p w14:paraId="1C85E5AA" w14:textId="199B5858" w:rsidR="004B7E44" w:rsidRPr="004C4E04" w:rsidRDefault="00A341AA" w:rsidP="004B7E44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4C4E04">
                              <w:rPr>
                                <w:color w:val="FFFFFF" w:themeColor="background1"/>
                                <w:lang w:bidi="en-GB"/>
                              </w:rPr>
                              <w:t>ID: 20092733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11075840" w14:textId="229E414E" w:rsidR="004B7E44" w:rsidRPr="003461F5" w:rsidRDefault="004B7E44" w:rsidP="004B7E44">
      <w:r w:rsidRPr="003461F5">
        <w:rPr>
          <w:noProof/>
          <w:lang w:bidi="en-GB"/>
        </w:rPr>
        <w:drawing>
          <wp:anchor distT="0" distB="0" distL="114300" distR="114300" simplePos="0" relativeHeight="251582464" behindDoc="1" locked="0" layoutInCell="1" allowOverlap="1" wp14:anchorId="4958F30D" wp14:editId="080509C7">
            <wp:simplePos x="0" y="0"/>
            <wp:positionH relativeFrom="column">
              <wp:posOffset>-733425</wp:posOffset>
            </wp:positionH>
            <wp:positionV relativeFrom="page">
              <wp:posOffset>656</wp:posOffset>
            </wp:positionV>
            <wp:extent cx="7668852" cy="10842171"/>
            <wp:effectExtent l="0" t="0" r="889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8852" cy="10842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61F5">
        <w:rPr>
          <w:noProof/>
          <w:lang w:bidi="en-GB"/>
        </w:rPr>
        <mc:AlternateContent>
          <mc:Choice Requires="wps">
            <w:drawing>
              <wp:anchor distT="0" distB="0" distL="114300" distR="114300" simplePos="0" relativeHeight="251584512" behindDoc="1" locked="0" layoutInCell="1" allowOverlap="1" wp14:anchorId="32B1B9D8" wp14:editId="11805280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50000" cy="5986800"/>
                <wp:effectExtent l="0" t="0" r="0" b="0"/>
                <wp:wrapNone/>
                <wp:docPr id="2" name="Rectangle 2" descr="colou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0000" cy="598680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EDF8F" id="Rectangle 2" o:spid="_x0000_s1026" alt="coloured rectangle" style="position:absolute;margin-left:-57.6pt;margin-top:162.2pt;width:531.5pt;height:471.4pt;z-index:-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" fillcolor="#102326 [2415]" stroked="f" strokeweight="1pt">
                <w10:wrap anchory="page"/>
              </v:rect>
            </w:pict>
          </mc:Fallback>
        </mc:AlternateContent>
      </w:r>
    </w:p>
    <w:p w14:paraId="61D138FC" w14:textId="06865747" w:rsidR="004B7E44" w:rsidRPr="003461F5" w:rsidRDefault="003C47D2">
      <w:pPr>
        <w:spacing w:after="200"/>
      </w:pPr>
      <w:r w:rsidRPr="003461F5">
        <w:rPr>
          <w:noProof/>
          <w:lang w:bidi="en-GB"/>
        </w:rPr>
        <w:drawing>
          <wp:anchor distT="0" distB="0" distL="114300" distR="114300" simplePos="0" relativeHeight="251588608" behindDoc="0" locked="0" layoutInCell="1" allowOverlap="1" wp14:anchorId="7A690AA0" wp14:editId="02E9AB4E">
            <wp:simplePos x="0" y="0"/>
            <wp:positionH relativeFrom="column">
              <wp:posOffset>-167005</wp:posOffset>
            </wp:positionH>
            <wp:positionV relativeFrom="paragraph">
              <wp:posOffset>7750810</wp:posOffset>
            </wp:positionV>
            <wp:extent cx="1609200" cy="903600"/>
            <wp:effectExtent l="0" t="0" r="0" b="0"/>
            <wp:wrapSquare wrapText="bothSides"/>
            <wp:docPr id="2045700568" name="Picture 3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00568" name="Picture 3" descr="A black and white logo&#10;&#10;Description automatically generated"/>
                    <pic:cNvPicPr/>
                  </pic:nvPicPr>
                  <pic:blipFill>
                    <a:blip r:embed="rId10">
                      <a:biLevel thresh="25000"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903600"/>
                    </a:xfrm>
                    <a:prstGeom prst="rect">
                      <a:avLst/>
                    </a:prstGeom>
                    <a:solidFill>
                      <a:schemeClr val="bg1">
                        <a:lumMod val="65000"/>
                      </a:schemeClr>
                    </a:solidFill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E44" w:rsidRPr="003461F5">
        <w:rPr>
          <w:lang w:bidi="en-GB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36"/>
          <w:szCs w:val="36"/>
          <w:lang w:val="en-GB"/>
        </w:rPr>
        <w:id w:val="-529254667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2"/>
        </w:rPr>
      </w:sdtEndPr>
      <w:sdtContent>
        <w:p w14:paraId="26337184" w14:textId="7A6E302B" w:rsidR="00112754" w:rsidRPr="006E5AD9" w:rsidRDefault="00112754">
          <w:pPr>
            <w:pStyle w:val="TOCHeading"/>
            <w:rPr>
              <w:sz w:val="36"/>
              <w:szCs w:val="36"/>
            </w:rPr>
          </w:pPr>
          <w:r w:rsidRPr="006E5AD9">
            <w:rPr>
              <w:sz w:val="36"/>
              <w:szCs w:val="36"/>
            </w:rPr>
            <w:t>Contents</w:t>
          </w:r>
        </w:p>
        <w:p w14:paraId="0B1A4524" w14:textId="7F23CA74" w:rsidR="00FE524A" w:rsidRDefault="00112754" w:rsidP="00FE524A">
          <w:pPr>
            <w:pStyle w:val="TOC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9DB2D01" w14:textId="270B83B9" w:rsidR="00FE524A" w:rsidRDefault="00000000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5529259" w:history="1">
            <w:r w:rsidR="00FE524A" w:rsidRPr="001D015F">
              <w:rPr>
                <w:rStyle w:val="Hyperlink"/>
                <w:noProof/>
              </w:rPr>
              <w:t>Planning: Application selection and architecture planning, including architecture diagram. AMI creation</w:t>
            </w:r>
            <w:r w:rsidR="00FE524A">
              <w:rPr>
                <w:noProof/>
                <w:webHidden/>
              </w:rPr>
              <w:tab/>
            </w:r>
            <w:r w:rsidR="00FE524A">
              <w:rPr>
                <w:noProof/>
                <w:webHidden/>
              </w:rPr>
              <w:fldChar w:fldCharType="begin"/>
            </w:r>
            <w:r w:rsidR="00FE524A">
              <w:rPr>
                <w:noProof/>
                <w:webHidden/>
              </w:rPr>
              <w:instrText xml:space="preserve"> PAGEREF _Toc175529259 \h </w:instrText>
            </w:r>
            <w:r w:rsidR="00FE524A">
              <w:rPr>
                <w:noProof/>
                <w:webHidden/>
              </w:rPr>
            </w:r>
            <w:r w:rsidR="00FE524A">
              <w:rPr>
                <w:noProof/>
                <w:webHidden/>
              </w:rPr>
              <w:fldChar w:fldCharType="separate"/>
            </w:r>
            <w:r w:rsidR="000B4319">
              <w:rPr>
                <w:noProof/>
                <w:webHidden/>
              </w:rPr>
              <w:t>4</w:t>
            </w:r>
            <w:r w:rsidR="00FE524A">
              <w:rPr>
                <w:noProof/>
                <w:webHidden/>
              </w:rPr>
              <w:fldChar w:fldCharType="end"/>
            </w:r>
          </w:hyperlink>
        </w:p>
        <w:p w14:paraId="385A384F" w14:textId="1A13C3AC" w:rsidR="00FE524A" w:rsidRDefault="00000000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5529260" w:history="1">
            <w:r w:rsidR="00FE524A" w:rsidRPr="001D015F">
              <w:rPr>
                <w:rStyle w:val="Hyperlink"/>
                <w:noProof/>
              </w:rPr>
              <w:t>Installation of nvm, node, and app.js</w:t>
            </w:r>
            <w:r w:rsidR="00FE524A">
              <w:rPr>
                <w:noProof/>
                <w:webHidden/>
              </w:rPr>
              <w:tab/>
            </w:r>
            <w:r w:rsidR="00FE524A">
              <w:rPr>
                <w:noProof/>
                <w:webHidden/>
              </w:rPr>
              <w:fldChar w:fldCharType="begin"/>
            </w:r>
            <w:r w:rsidR="00FE524A">
              <w:rPr>
                <w:noProof/>
                <w:webHidden/>
              </w:rPr>
              <w:instrText xml:space="preserve"> PAGEREF _Toc175529260 \h </w:instrText>
            </w:r>
            <w:r w:rsidR="00FE524A">
              <w:rPr>
                <w:noProof/>
                <w:webHidden/>
              </w:rPr>
            </w:r>
            <w:r w:rsidR="00FE524A">
              <w:rPr>
                <w:noProof/>
                <w:webHidden/>
              </w:rPr>
              <w:fldChar w:fldCharType="separate"/>
            </w:r>
            <w:r w:rsidR="000B4319">
              <w:rPr>
                <w:noProof/>
                <w:webHidden/>
              </w:rPr>
              <w:t>5</w:t>
            </w:r>
            <w:r w:rsidR="00FE524A">
              <w:rPr>
                <w:noProof/>
                <w:webHidden/>
              </w:rPr>
              <w:fldChar w:fldCharType="end"/>
            </w:r>
          </w:hyperlink>
        </w:p>
        <w:p w14:paraId="782F0A55" w14:textId="3FB03018" w:rsidR="00FE524A" w:rsidRDefault="00000000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5529261" w:history="1">
            <w:r w:rsidR="00FE524A" w:rsidRPr="001D015F">
              <w:rPr>
                <w:rStyle w:val="Hyperlink"/>
                <w:noProof/>
              </w:rPr>
              <w:t>VPC and load balancer implementation.</w:t>
            </w:r>
            <w:r w:rsidR="00FE524A">
              <w:rPr>
                <w:noProof/>
                <w:webHidden/>
              </w:rPr>
              <w:tab/>
            </w:r>
            <w:r w:rsidR="00FE524A">
              <w:rPr>
                <w:noProof/>
                <w:webHidden/>
              </w:rPr>
              <w:fldChar w:fldCharType="begin"/>
            </w:r>
            <w:r w:rsidR="00FE524A">
              <w:rPr>
                <w:noProof/>
                <w:webHidden/>
              </w:rPr>
              <w:instrText xml:space="preserve"> PAGEREF _Toc175529261 \h </w:instrText>
            </w:r>
            <w:r w:rsidR="00FE524A">
              <w:rPr>
                <w:noProof/>
                <w:webHidden/>
              </w:rPr>
            </w:r>
            <w:r w:rsidR="00FE524A">
              <w:rPr>
                <w:noProof/>
                <w:webHidden/>
              </w:rPr>
              <w:fldChar w:fldCharType="separate"/>
            </w:r>
            <w:r w:rsidR="000B4319">
              <w:rPr>
                <w:noProof/>
                <w:webHidden/>
              </w:rPr>
              <w:t>8</w:t>
            </w:r>
            <w:r w:rsidR="00FE524A">
              <w:rPr>
                <w:noProof/>
                <w:webHidden/>
              </w:rPr>
              <w:fldChar w:fldCharType="end"/>
            </w:r>
          </w:hyperlink>
        </w:p>
        <w:p w14:paraId="3FAC64B4" w14:textId="45C4D103" w:rsidR="00FE524A" w:rsidRDefault="00000000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5529262" w:history="1">
            <w:r w:rsidR="00FE524A" w:rsidRPr="001D015F">
              <w:rPr>
                <w:rStyle w:val="Hyperlink"/>
                <w:noProof/>
              </w:rPr>
              <w:t>Testing: Test traffic and load balancing demonstration.</w:t>
            </w:r>
            <w:r w:rsidR="00FE524A">
              <w:rPr>
                <w:noProof/>
                <w:webHidden/>
              </w:rPr>
              <w:tab/>
            </w:r>
            <w:r w:rsidR="00FE524A">
              <w:rPr>
                <w:noProof/>
                <w:webHidden/>
              </w:rPr>
              <w:fldChar w:fldCharType="begin"/>
            </w:r>
            <w:r w:rsidR="00FE524A">
              <w:rPr>
                <w:noProof/>
                <w:webHidden/>
              </w:rPr>
              <w:instrText xml:space="preserve"> PAGEREF _Toc175529262 \h </w:instrText>
            </w:r>
            <w:r w:rsidR="00FE524A">
              <w:rPr>
                <w:noProof/>
                <w:webHidden/>
              </w:rPr>
            </w:r>
            <w:r w:rsidR="00FE524A">
              <w:rPr>
                <w:noProof/>
                <w:webHidden/>
              </w:rPr>
              <w:fldChar w:fldCharType="separate"/>
            </w:r>
            <w:r w:rsidR="000B4319">
              <w:rPr>
                <w:noProof/>
                <w:webHidden/>
              </w:rPr>
              <w:t>26</w:t>
            </w:r>
            <w:r w:rsidR="00FE524A">
              <w:rPr>
                <w:noProof/>
                <w:webHidden/>
              </w:rPr>
              <w:fldChar w:fldCharType="end"/>
            </w:r>
          </w:hyperlink>
        </w:p>
        <w:p w14:paraId="53A010C0" w14:textId="6D8F6C37" w:rsidR="00FE524A" w:rsidRDefault="00000000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5529263" w:history="1">
            <w:r w:rsidR="00FE524A" w:rsidRPr="001D015F">
              <w:rPr>
                <w:rStyle w:val="Hyperlink"/>
                <w:noProof/>
              </w:rPr>
              <w:t>Monitoring: Own script.</w:t>
            </w:r>
            <w:r w:rsidR="00FE524A">
              <w:rPr>
                <w:noProof/>
                <w:webHidden/>
              </w:rPr>
              <w:tab/>
            </w:r>
            <w:r w:rsidR="00FE524A">
              <w:rPr>
                <w:noProof/>
                <w:webHidden/>
              </w:rPr>
              <w:fldChar w:fldCharType="begin"/>
            </w:r>
            <w:r w:rsidR="00FE524A">
              <w:rPr>
                <w:noProof/>
                <w:webHidden/>
              </w:rPr>
              <w:instrText xml:space="preserve"> PAGEREF _Toc175529263 \h </w:instrText>
            </w:r>
            <w:r w:rsidR="00FE524A">
              <w:rPr>
                <w:noProof/>
                <w:webHidden/>
              </w:rPr>
            </w:r>
            <w:r w:rsidR="00FE524A">
              <w:rPr>
                <w:noProof/>
                <w:webHidden/>
              </w:rPr>
              <w:fldChar w:fldCharType="separate"/>
            </w:r>
            <w:r w:rsidR="000B4319">
              <w:rPr>
                <w:noProof/>
                <w:webHidden/>
              </w:rPr>
              <w:t>29</w:t>
            </w:r>
            <w:r w:rsidR="00FE524A">
              <w:rPr>
                <w:noProof/>
                <w:webHidden/>
              </w:rPr>
              <w:fldChar w:fldCharType="end"/>
            </w:r>
          </w:hyperlink>
        </w:p>
        <w:p w14:paraId="3EAF7AE7" w14:textId="14CD3508" w:rsidR="00FE524A" w:rsidRDefault="00000000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5529264" w:history="1">
            <w:r w:rsidR="00FE524A" w:rsidRPr="001D015F">
              <w:rPr>
                <w:rStyle w:val="Hyperlink"/>
                <w:noProof/>
              </w:rPr>
              <w:t>APPENDIX A: Automated instance setup.</w:t>
            </w:r>
            <w:r w:rsidR="00FE524A">
              <w:rPr>
                <w:noProof/>
                <w:webHidden/>
              </w:rPr>
              <w:tab/>
            </w:r>
            <w:r w:rsidR="00FE524A">
              <w:rPr>
                <w:noProof/>
                <w:webHidden/>
              </w:rPr>
              <w:fldChar w:fldCharType="begin"/>
            </w:r>
            <w:r w:rsidR="00FE524A">
              <w:rPr>
                <w:noProof/>
                <w:webHidden/>
              </w:rPr>
              <w:instrText xml:space="preserve"> PAGEREF _Toc175529264 \h </w:instrText>
            </w:r>
            <w:r w:rsidR="00FE524A">
              <w:rPr>
                <w:noProof/>
                <w:webHidden/>
              </w:rPr>
            </w:r>
            <w:r w:rsidR="00FE524A">
              <w:rPr>
                <w:noProof/>
                <w:webHidden/>
              </w:rPr>
              <w:fldChar w:fldCharType="separate"/>
            </w:r>
            <w:r w:rsidR="000B4319">
              <w:rPr>
                <w:noProof/>
                <w:webHidden/>
              </w:rPr>
              <w:t>30</w:t>
            </w:r>
            <w:r w:rsidR="00FE524A">
              <w:rPr>
                <w:noProof/>
                <w:webHidden/>
              </w:rPr>
              <w:fldChar w:fldCharType="end"/>
            </w:r>
          </w:hyperlink>
        </w:p>
        <w:p w14:paraId="6D0AD1FF" w14:textId="616BB6AD" w:rsidR="00FE524A" w:rsidRDefault="00000000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5529265" w:history="1">
            <w:r w:rsidR="00FE524A" w:rsidRPr="001D015F">
              <w:rPr>
                <w:rStyle w:val="Hyperlink"/>
                <w:noProof/>
              </w:rPr>
              <w:t>APPENDIX B: monitor.sh - Instance info.</w:t>
            </w:r>
            <w:r w:rsidR="00FE524A">
              <w:rPr>
                <w:noProof/>
                <w:webHidden/>
              </w:rPr>
              <w:tab/>
            </w:r>
            <w:r w:rsidR="00FE524A">
              <w:rPr>
                <w:noProof/>
                <w:webHidden/>
              </w:rPr>
              <w:fldChar w:fldCharType="begin"/>
            </w:r>
            <w:r w:rsidR="00FE524A">
              <w:rPr>
                <w:noProof/>
                <w:webHidden/>
              </w:rPr>
              <w:instrText xml:space="preserve"> PAGEREF _Toc175529265 \h </w:instrText>
            </w:r>
            <w:r w:rsidR="00FE524A">
              <w:rPr>
                <w:noProof/>
                <w:webHidden/>
              </w:rPr>
            </w:r>
            <w:r w:rsidR="00FE524A">
              <w:rPr>
                <w:noProof/>
                <w:webHidden/>
              </w:rPr>
              <w:fldChar w:fldCharType="separate"/>
            </w:r>
            <w:r w:rsidR="000B4319">
              <w:rPr>
                <w:noProof/>
                <w:webHidden/>
              </w:rPr>
              <w:t>39</w:t>
            </w:r>
            <w:r w:rsidR="00FE524A">
              <w:rPr>
                <w:noProof/>
                <w:webHidden/>
              </w:rPr>
              <w:fldChar w:fldCharType="end"/>
            </w:r>
          </w:hyperlink>
        </w:p>
        <w:p w14:paraId="53271AEC" w14:textId="06D8E261" w:rsidR="00FE524A" w:rsidRDefault="00000000">
          <w:pPr>
            <w:pStyle w:val="TOC3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hyperlink w:anchor="_Toc175529266" w:history="1">
            <w:r w:rsidR="00FE524A" w:rsidRPr="001D015F">
              <w:rPr>
                <w:rStyle w:val="Hyperlink"/>
                <w:noProof/>
              </w:rPr>
              <w:t>APPENDIX C: memv2.sh - Cloudwatch.</w:t>
            </w:r>
            <w:r w:rsidR="00FE524A">
              <w:rPr>
                <w:noProof/>
                <w:webHidden/>
              </w:rPr>
              <w:tab/>
            </w:r>
            <w:r w:rsidR="00FE524A">
              <w:rPr>
                <w:noProof/>
                <w:webHidden/>
              </w:rPr>
              <w:fldChar w:fldCharType="begin"/>
            </w:r>
            <w:r w:rsidR="00FE524A">
              <w:rPr>
                <w:noProof/>
                <w:webHidden/>
              </w:rPr>
              <w:instrText xml:space="preserve"> PAGEREF _Toc175529266 \h </w:instrText>
            </w:r>
            <w:r w:rsidR="00FE524A">
              <w:rPr>
                <w:noProof/>
                <w:webHidden/>
              </w:rPr>
            </w:r>
            <w:r w:rsidR="00FE524A">
              <w:rPr>
                <w:noProof/>
                <w:webHidden/>
              </w:rPr>
              <w:fldChar w:fldCharType="separate"/>
            </w:r>
            <w:r w:rsidR="000B4319">
              <w:rPr>
                <w:noProof/>
                <w:webHidden/>
              </w:rPr>
              <w:t>40</w:t>
            </w:r>
            <w:r w:rsidR="00FE524A">
              <w:rPr>
                <w:noProof/>
                <w:webHidden/>
              </w:rPr>
              <w:fldChar w:fldCharType="end"/>
            </w:r>
          </w:hyperlink>
        </w:p>
        <w:p w14:paraId="1E968A14" w14:textId="1E40B02B" w:rsidR="00112754" w:rsidRDefault="00112754">
          <w:r>
            <w:rPr>
              <w:b/>
              <w:bCs/>
              <w:noProof/>
            </w:rPr>
            <w:fldChar w:fldCharType="end"/>
          </w:r>
        </w:p>
      </w:sdtContent>
    </w:sdt>
    <w:p w14:paraId="776BA46B" w14:textId="77777777" w:rsidR="006E5AD9" w:rsidRDefault="006E5AD9">
      <w:pPr>
        <w:pStyle w:val="TableofFigures"/>
        <w:tabs>
          <w:tab w:val="right" w:leader="dot" w:pos="9016"/>
        </w:tabs>
        <w:rPr>
          <w:rFonts w:ascii="Franklin Gothic Book" w:hAnsi="Franklin Gothic Book" w:cs="Calibri"/>
          <w:b/>
          <w:bCs/>
          <w:sz w:val="32"/>
          <w:szCs w:val="24"/>
        </w:rPr>
      </w:pPr>
    </w:p>
    <w:p w14:paraId="6A2C9A31" w14:textId="2FF5534D" w:rsidR="0085290F" w:rsidRDefault="00FE524A" w:rsidP="00FE524A">
      <w:pPr>
        <w:pStyle w:val="TOCHeading"/>
        <w:rPr>
          <w:rFonts w:ascii="Franklin Gothic Book" w:hAnsi="Franklin Gothic Book" w:cs="Calibri"/>
          <w:b/>
          <w:bCs/>
          <w:szCs w:val="24"/>
        </w:rPr>
      </w:pPr>
      <w:r>
        <w:rPr>
          <w:sz w:val="36"/>
          <w:szCs w:val="36"/>
        </w:rPr>
        <w:t>Table of Figures</w:t>
      </w:r>
    </w:p>
    <w:p w14:paraId="2AC338A8" w14:textId="1422F8AB" w:rsidR="0033300B" w:rsidRDefault="0033300B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r>
        <w:rPr>
          <w:rFonts w:ascii="Franklin Gothic Book" w:hAnsi="Franklin Gothic Book" w:cs="Calibri"/>
          <w:b/>
          <w:bCs/>
          <w:sz w:val="32"/>
          <w:szCs w:val="24"/>
        </w:rPr>
        <w:fldChar w:fldCharType="begin"/>
      </w:r>
      <w:r>
        <w:rPr>
          <w:rFonts w:ascii="Franklin Gothic Book" w:hAnsi="Franklin Gothic Book" w:cs="Calibri"/>
          <w:b/>
          <w:bCs/>
          <w:sz w:val="32"/>
          <w:szCs w:val="24"/>
        </w:rPr>
        <w:instrText xml:space="preserve"> TOC \h \z \c "Figure" </w:instrText>
      </w:r>
      <w:r>
        <w:rPr>
          <w:rFonts w:ascii="Franklin Gothic Book" w:hAnsi="Franklin Gothic Book" w:cs="Calibri"/>
          <w:b/>
          <w:bCs/>
          <w:sz w:val="32"/>
          <w:szCs w:val="24"/>
        </w:rPr>
        <w:fldChar w:fldCharType="separate"/>
      </w:r>
      <w:hyperlink w:anchor="_Toc175529029" w:history="1">
        <w:r w:rsidRPr="00316239">
          <w:rPr>
            <w:rStyle w:val="Hyperlink"/>
            <w:noProof/>
          </w:rPr>
          <w:t>Figure 1 Installing nvm via SSH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_Toc175529029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E61605F" w14:textId="50114836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30" w:history="1">
        <w:r w:rsidR="0033300B" w:rsidRPr="00316239">
          <w:rPr>
            <w:rStyle w:val="Hyperlink"/>
            <w:noProof/>
          </w:rPr>
          <w:t>Figure 2 Installing Node.js and running app.js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_Toc175529030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5</w:t>
        </w:r>
        <w:r w:rsidR="0033300B">
          <w:rPr>
            <w:noProof/>
            <w:webHidden/>
          </w:rPr>
          <w:fldChar w:fldCharType="end"/>
        </w:r>
      </w:hyperlink>
    </w:p>
    <w:p w14:paraId="18BAE01A" w14:textId="66B7BDF9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31" w:history="1">
        <w:r w:rsidR="0033300B" w:rsidRPr="00316239">
          <w:rPr>
            <w:rStyle w:val="Hyperlink"/>
            <w:noProof/>
          </w:rPr>
          <w:t>Figure 3 Initial version of app.js - Hello World.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_Toc175529031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6</w:t>
        </w:r>
        <w:r w:rsidR="0033300B">
          <w:rPr>
            <w:noProof/>
            <w:webHidden/>
          </w:rPr>
          <w:fldChar w:fldCharType="end"/>
        </w:r>
      </w:hyperlink>
    </w:p>
    <w:p w14:paraId="5433F2C7" w14:textId="4261CDDA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32" w:history="1">
        <w:r w:rsidR="0033300B" w:rsidRPr="00316239">
          <w:rPr>
            <w:rStyle w:val="Hyperlink"/>
            <w:noProof/>
          </w:rPr>
          <w:t>Figure 4 Server running.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_Toc175529032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6</w:t>
        </w:r>
        <w:r w:rsidR="0033300B">
          <w:rPr>
            <w:noProof/>
            <w:webHidden/>
          </w:rPr>
          <w:fldChar w:fldCharType="end"/>
        </w:r>
      </w:hyperlink>
    </w:p>
    <w:p w14:paraId="67F59202" w14:textId="04E834E2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33" w:history="1">
        <w:r w:rsidR="0033300B" w:rsidRPr="00316239">
          <w:rPr>
            <w:rStyle w:val="Hyperlink"/>
            <w:noProof/>
          </w:rPr>
          <w:t>Figure 5 Updated app.js - Server instance IP address.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_Toc175529033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7</w:t>
        </w:r>
        <w:r w:rsidR="0033300B">
          <w:rPr>
            <w:noProof/>
            <w:webHidden/>
          </w:rPr>
          <w:fldChar w:fldCharType="end"/>
        </w:r>
      </w:hyperlink>
    </w:p>
    <w:p w14:paraId="52EF4F23" w14:textId="776E35C6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34" w:history="1">
        <w:r w:rsidR="0033300B" w:rsidRPr="00316239">
          <w:rPr>
            <w:rStyle w:val="Hyperlink"/>
            <w:noProof/>
          </w:rPr>
          <w:t>Figure 6 Killing the process and restarting app.js to start new version.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_Toc175529034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7</w:t>
        </w:r>
        <w:r w:rsidR="0033300B">
          <w:rPr>
            <w:noProof/>
            <w:webHidden/>
          </w:rPr>
          <w:fldChar w:fldCharType="end"/>
        </w:r>
      </w:hyperlink>
    </w:p>
    <w:p w14:paraId="41BBC795" w14:textId="7B1C7608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35" w:history="1">
        <w:r w:rsidR="0033300B" w:rsidRPr="00316239">
          <w:rPr>
            <w:rStyle w:val="Hyperlink"/>
            <w:noProof/>
          </w:rPr>
          <w:t>Figure 7 Preview of VPC configuration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_Toc175529035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8</w:t>
        </w:r>
        <w:r w:rsidR="0033300B">
          <w:rPr>
            <w:noProof/>
            <w:webHidden/>
          </w:rPr>
          <w:fldChar w:fldCharType="end"/>
        </w:r>
      </w:hyperlink>
    </w:p>
    <w:p w14:paraId="5BE47F1C" w14:textId="3FFD5F9C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36" w:history="1">
        <w:r w:rsidR="0033300B" w:rsidRPr="00316239">
          <w:rPr>
            <w:rStyle w:val="Hyperlink"/>
            <w:noProof/>
          </w:rPr>
          <w:t>Figure 8 VPC workflow complete.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_Toc175529036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9</w:t>
        </w:r>
        <w:r w:rsidR="0033300B">
          <w:rPr>
            <w:noProof/>
            <w:webHidden/>
          </w:rPr>
          <w:fldChar w:fldCharType="end"/>
        </w:r>
      </w:hyperlink>
    </w:p>
    <w:p w14:paraId="67ED4929" w14:textId="0309DE05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37" w:history="1">
        <w:r w:rsidR="0033300B" w:rsidRPr="00316239">
          <w:rPr>
            <w:rStyle w:val="Hyperlink"/>
            <w:noProof/>
          </w:rPr>
          <w:t>Figure 9 VPC configured and active.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_Toc175529037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10</w:t>
        </w:r>
        <w:r w:rsidR="0033300B">
          <w:rPr>
            <w:noProof/>
            <w:webHidden/>
          </w:rPr>
          <w:fldChar w:fldCharType="end"/>
        </w:r>
      </w:hyperlink>
    </w:p>
    <w:p w14:paraId="151C8AA1" w14:textId="3BDA621C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38" w:history="1">
        <w:r w:rsidR="0033300B" w:rsidRPr="00316239">
          <w:rPr>
            <w:rStyle w:val="Hyperlink"/>
            <w:noProof/>
          </w:rPr>
          <w:t>Figure 10 VPC Route Tables.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_Toc175529038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10</w:t>
        </w:r>
        <w:r w:rsidR="0033300B">
          <w:rPr>
            <w:noProof/>
            <w:webHidden/>
          </w:rPr>
          <w:fldChar w:fldCharType="end"/>
        </w:r>
      </w:hyperlink>
    </w:p>
    <w:p w14:paraId="02FF0913" w14:textId="4F532D33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39" w:history="1">
        <w:r w:rsidR="0033300B" w:rsidRPr="00316239">
          <w:rPr>
            <w:rStyle w:val="Hyperlink"/>
            <w:noProof/>
          </w:rPr>
          <w:t>Figure 11 Security Groups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_Toc175529039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11</w:t>
        </w:r>
        <w:r w:rsidR="0033300B">
          <w:rPr>
            <w:noProof/>
            <w:webHidden/>
          </w:rPr>
          <w:fldChar w:fldCharType="end"/>
        </w:r>
      </w:hyperlink>
    </w:p>
    <w:p w14:paraId="0D0BD56D" w14:textId="41E74A61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40" w:history="1">
        <w:r w:rsidR="0033300B" w:rsidRPr="00316239">
          <w:rPr>
            <w:rStyle w:val="Hyperlink"/>
            <w:noProof/>
          </w:rPr>
          <w:t>Figure 12 VPC Resource Map with a route highlighted.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_Toc175529040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11</w:t>
        </w:r>
        <w:r w:rsidR="0033300B">
          <w:rPr>
            <w:noProof/>
            <w:webHidden/>
          </w:rPr>
          <w:fldChar w:fldCharType="end"/>
        </w:r>
      </w:hyperlink>
    </w:p>
    <w:p w14:paraId="1A0780EE" w14:textId="392116C2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41" w:history="1">
        <w:r w:rsidR="0033300B" w:rsidRPr="00316239">
          <w:rPr>
            <w:rStyle w:val="Hyperlink"/>
            <w:noProof/>
          </w:rPr>
          <w:t>Figure 13 Editing Subnet Settings.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_Toc175529041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12</w:t>
        </w:r>
        <w:r w:rsidR="0033300B">
          <w:rPr>
            <w:noProof/>
            <w:webHidden/>
          </w:rPr>
          <w:fldChar w:fldCharType="end"/>
        </w:r>
      </w:hyperlink>
    </w:p>
    <w:p w14:paraId="2CE9FC20" w14:textId="6634C458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42" w:history="1">
        <w:r w:rsidR="0033300B" w:rsidRPr="00316239">
          <w:rPr>
            <w:rStyle w:val="Hyperlink"/>
            <w:noProof/>
          </w:rPr>
          <w:t>Figure 14 Set IP address to Auto Assignment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_Toc175529042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12</w:t>
        </w:r>
        <w:r w:rsidR="0033300B">
          <w:rPr>
            <w:noProof/>
            <w:webHidden/>
          </w:rPr>
          <w:fldChar w:fldCharType="end"/>
        </w:r>
      </w:hyperlink>
    </w:p>
    <w:p w14:paraId="277A21C5" w14:textId="43778495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43" w:history="1">
        <w:r w:rsidR="0033300B" w:rsidRPr="00316239">
          <w:rPr>
            <w:rStyle w:val="Hyperlink"/>
            <w:noProof/>
          </w:rPr>
          <w:t>Figure 15 Launch Template Success.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_Toc175529043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13</w:t>
        </w:r>
        <w:r w:rsidR="0033300B">
          <w:rPr>
            <w:noProof/>
            <w:webHidden/>
          </w:rPr>
          <w:fldChar w:fldCharType="end"/>
        </w:r>
      </w:hyperlink>
    </w:p>
    <w:p w14:paraId="136E3F00" w14:textId="62CC436D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44" w:history="1">
        <w:r w:rsidR="0033300B" w:rsidRPr="00316239">
          <w:rPr>
            <w:rStyle w:val="Hyperlink"/>
            <w:noProof/>
          </w:rPr>
          <w:t>Figure 16 Launching an Instance - part 1 – choosing an AMI.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_Toc175529044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14</w:t>
        </w:r>
        <w:r w:rsidR="0033300B">
          <w:rPr>
            <w:noProof/>
            <w:webHidden/>
          </w:rPr>
          <w:fldChar w:fldCharType="end"/>
        </w:r>
      </w:hyperlink>
    </w:p>
    <w:p w14:paraId="07739638" w14:textId="280D56E7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45" w:history="1">
        <w:r w:rsidR="0033300B" w:rsidRPr="00316239">
          <w:rPr>
            <w:rStyle w:val="Hyperlink"/>
            <w:noProof/>
          </w:rPr>
          <w:t>Figure 17 Launching an Instance - part 2 – Key Pair, Network Settings (Subnets), and Security Group.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_Toc175529045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15</w:t>
        </w:r>
        <w:r w:rsidR="0033300B">
          <w:rPr>
            <w:noProof/>
            <w:webHidden/>
          </w:rPr>
          <w:fldChar w:fldCharType="end"/>
        </w:r>
      </w:hyperlink>
    </w:p>
    <w:p w14:paraId="78568871" w14:textId="7914A728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46" w:history="1">
        <w:r w:rsidR="0033300B" w:rsidRPr="00316239">
          <w:rPr>
            <w:rStyle w:val="Hyperlink"/>
            <w:noProof/>
          </w:rPr>
          <w:t>Figure 18  Launching an Instance - part 3 - adding a script.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_Toc175529046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16</w:t>
        </w:r>
        <w:r w:rsidR="0033300B">
          <w:rPr>
            <w:noProof/>
            <w:webHidden/>
          </w:rPr>
          <w:fldChar w:fldCharType="end"/>
        </w:r>
      </w:hyperlink>
    </w:p>
    <w:p w14:paraId="2ABD520C" w14:textId="2DA6F337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47" w:history="1">
        <w:r w:rsidR="0033300B" w:rsidRPr="00316239">
          <w:rPr>
            <w:rStyle w:val="Hyperlink"/>
            <w:noProof/>
          </w:rPr>
          <w:t>Figure 19 Launch Instance with key pair and Network settings.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_Toc175529047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17</w:t>
        </w:r>
        <w:r w:rsidR="0033300B">
          <w:rPr>
            <w:noProof/>
            <w:webHidden/>
          </w:rPr>
          <w:fldChar w:fldCharType="end"/>
        </w:r>
      </w:hyperlink>
    </w:p>
    <w:p w14:paraId="3C016350" w14:textId="74C7C8FE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48" w:history="1">
        <w:r w:rsidR="0033300B" w:rsidRPr="00316239">
          <w:rPr>
            <w:rStyle w:val="Hyperlink"/>
            <w:noProof/>
          </w:rPr>
          <w:t>Figure 20 Before Target Group setup.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_Toc175529048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18</w:t>
        </w:r>
        <w:r w:rsidR="0033300B">
          <w:rPr>
            <w:noProof/>
            <w:webHidden/>
          </w:rPr>
          <w:fldChar w:fldCharType="end"/>
        </w:r>
      </w:hyperlink>
    </w:p>
    <w:p w14:paraId="1C4BBC72" w14:textId="74E6DC39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49" w:history="1">
        <w:r w:rsidR="0033300B" w:rsidRPr="00316239">
          <w:rPr>
            <w:rStyle w:val="Hyperlink"/>
            <w:noProof/>
          </w:rPr>
          <w:t>Figure 21 Load balancing Target Group.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_Toc175529049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18</w:t>
        </w:r>
        <w:r w:rsidR="0033300B">
          <w:rPr>
            <w:noProof/>
            <w:webHidden/>
          </w:rPr>
          <w:fldChar w:fldCharType="end"/>
        </w:r>
      </w:hyperlink>
    </w:p>
    <w:p w14:paraId="208926BA" w14:textId="03446DC7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50" w:history="1">
        <w:r w:rsidR="0033300B" w:rsidRPr="00316239">
          <w:rPr>
            <w:rStyle w:val="Hyperlink"/>
            <w:noProof/>
          </w:rPr>
          <w:t>Figure 22 Load Balancer created successfully.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_Toc175529050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19</w:t>
        </w:r>
        <w:r w:rsidR="0033300B">
          <w:rPr>
            <w:noProof/>
            <w:webHidden/>
          </w:rPr>
          <w:fldChar w:fldCharType="end"/>
        </w:r>
      </w:hyperlink>
    </w:p>
    <w:p w14:paraId="489F61B8" w14:textId="2F11F9D3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51" w:history="1">
        <w:r w:rsidR="0033300B" w:rsidRPr="00316239">
          <w:rPr>
            <w:rStyle w:val="Hyperlink"/>
            <w:noProof/>
          </w:rPr>
          <w:t>Figure 23 Load Balancer details in browser.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_Toc175529051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19</w:t>
        </w:r>
        <w:r w:rsidR="0033300B">
          <w:rPr>
            <w:noProof/>
            <w:webHidden/>
          </w:rPr>
          <w:fldChar w:fldCharType="end"/>
        </w:r>
      </w:hyperlink>
    </w:p>
    <w:p w14:paraId="2574B9DF" w14:textId="112BF8F0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52" w:history="1">
        <w:r w:rsidR="0033300B" w:rsidRPr="00316239">
          <w:rPr>
            <w:rStyle w:val="Hyperlink"/>
            <w:noProof/>
          </w:rPr>
          <w:t>Figure 24 Creating an Auto Scaling group.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_Toc175529052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20</w:t>
        </w:r>
        <w:r w:rsidR="0033300B">
          <w:rPr>
            <w:noProof/>
            <w:webHidden/>
          </w:rPr>
          <w:fldChar w:fldCharType="end"/>
        </w:r>
      </w:hyperlink>
    </w:p>
    <w:p w14:paraId="0A0B5451" w14:textId="2E578950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53" w:history="1">
        <w:r w:rsidR="0033300B" w:rsidRPr="00316239">
          <w:rPr>
            <w:rStyle w:val="Hyperlink"/>
            <w:noProof/>
          </w:rPr>
          <w:t>Figure 25 Auto Scaling - Choosing a Launch Template and Network.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_Toc175529053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21</w:t>
        </w:r>
        <w:r w:rsidR="0033300B">
          <w:rPr>
            <w:noProof/>
            <w:webHidden/>
          </w:rPr>
          <w:fldChar w:fldCharType="end"/>
        </w:r>
      </w:hyperlink>
    </w:p>
    <w:p w14:paraId="6FAE52A8" w14:textId="584F72D6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54" w:history="1">
        <w:r w:rsidR="0033300B" w:rsidRPr="00316239">
          <w:rPr>
            <w:rStyle w:val="Hyperlink"/>
            <w:noProof/>
          </w:rPr>
          <w:t>Figure 26 Auto Scaling -Maximum instances, SNS Notifications, and Tags.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_Toc175529054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22</w:t>
        </w:r>
        <w:r w:rsidR="0033300B">
          <w:rPr>
            <w:noProof/>
            <w:webHidden/>
          </w:rPr>
          <w:fldChar w:fldCharType="end"/>
        </w:r>
      </w:hyperlink>
    </w:p>
    <w:p w14:paraId="0DA5EFD2" w14:textId="331FECF0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55" w:history="1">
        <w:r w:rsidR="0033300B" w:rsidRPr="00316239">
          <w:rPr>
            <w:rStyle w:val="Hyperlink"/>
            <w:noProof/>
          </w:rPr>
          <w:t>Figure 27 Auto Scaling - First Auto Scaled Instance.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_Toc175529055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23</w:t>
        </w:r>
        <w:r w:rsidR="0033300B">
          <w:rPr>
            <w:noProof/>
            <w:webHidden/>
          </w:rPr>
          <w:fldChar w:fldCharType="end"/>
        </w:r>
      </w:hyperlink>
    </w:p>
    <w:p w14:paraId="31EDF746" w14:textId="0147B7CF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56" w:history="1">
        <w:r w:rsidR="0033300B" w:rsidRPr="00316239">
          <w:rPr>
            <w:rStyle w:val="Hyperlink"/>
            <w:noProof/>
          </w:rPr>
          <w:t>Figure 28 Auto Scaling - First Instance Running.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_Toc175529056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23</w:t>
        </w:r>
        <w:r w:rsidR="0033300B">
          <w:rPr>
            <w:noProof/>
            <w:webHidden/>
          </w:rPr>
          <w:fldChar w:fldCharType="end"/>
        </w:r>
      </w:hyperlink>
    </w:p>
    <w:p w14:paraId="113403D0" w14:textId="741E4161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57" w:history="1">
        <w:r w:rsidR="0033300B" w:rsidRPr="00316239">
          <w:rPr>
            <w:rStyle w:val="Hyperlink"/>
            <w:noProof/>
          </w:rPr>
          <w:t>Figure 29 Auto Scaling - Targets registered.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_Toc175529057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24</w:t>
        </w:r>
        <w:r w:rsidR="0033300B">
          <w:rPr>
            <w:noProof/>
            <w:webHidden/>
          </w:rPr>
          <w:fldChar w:fldCharType="end"/>
        </w:r>
      </w:hyperlink>
    </w:p>
    <w:p w14:paraId="1382EBB4" w14:textId="0A5538D6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58" w:history="1">
        <w:r w:rsidR="0033300B" w:rsidRPr="00316239">
          <w:rPr>
            <w:rStyle w:val="Hyperlink"/>
            <w:noProof/>
          </w:rPr>
          <w:t>Figure 30 Auto Scaling - Cloudwatch Metrics.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_Toc175529058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25</w:t>
        </w:r>
        <w:r w:rsidR="0033300B">
          <w:rPr>
            <w:noProof/>
            <w:webHidden/>
          </w:rPr>
          <w:fldChar w:fldCharType="end"/>
        </w:r>
      </w:hyperlink>
    </w:p>
    <w:p w14:paraId="20990127" w14:textId="6CACF7F9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59" w:history="1">
        <w:r w:rsidR="0033300B" w:rsidRPr="00316239">
          <w:rPr>
            <w:rStyle w:val="Hyperlink"/>
            <w:noProof/>
          </w:rPr>
          <w:t>Figure 31 Auto Scaling - Cloudwatch Alarms in progress.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_Toc175529059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25</w:t>
        </w:r>
        <w:r w:rsidR="0033300B">
          <w:rPr>
            <w:noProof/>
            <w:webHidden/>
          </w:rPr>
          <w:fldChar w:fldCharType="end"/>
        </w:r>
      </w:hyperlink>
    </w:p>
    <w:p w14:paraId="28CE07D1" w14:textId="41DB2DA3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60" w:history="1">
        <w:r w:rsidR="0033300B" w:rsidRPr="00316239">
          <w:rPr>
            <w:rStyle w:val="Hyperlink"/>
            <w:noProof/>
          </w:rPr>
          <w:t>Figure 32 Auto Scaling - Using an infinite loop to create traffic.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_Toc175529060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26</w:t>
        </w:r>
        <w:r w:rsidR="0033300B">
          <w:rPr>
            <w:noProof/>
            <w:webHidden/>
          </w:rPr>
          <w:fldChar w:fldCharType="end"/>
        </w:r>
      </w:hyperlink>
    </w:p>
    <w:p w14:paraId="030E9DD1" w14:textId="1A25173B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61" w:history="1">
        <w:r w:rsidR="0033300B" w:rsidRPr="00316239">
          <w:rPr>
            <w:rStyle w:val="Hyperlink"/>
            <w:noProof/>
          </w:rPr>
          <w:t>Figure 33 Curl command generates 100 requests.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_Toc175529061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27</w:t>
        </w:r>
        <w:r w:rsidR="0033300B">
          <w:rPr>
            <w:noProof/>
            <w:webHidden/>
          </w:rPr>
          <w:fldChar w:fldCharType="end"/>
        </w:r>
      </w:hyperlink>
    </w:p>
    <w:p w14:paraId="62C919F0" w14:textId="3B029A7E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62" w:history="1">
        <w:r w:rsidR="0033300B" w:rsidRPr="00316239">
          <w:rPr>
            <w:rStyle w:val="Hyperlink"/>
            <w:noProof/>
          </w:rPr>
          <w:t>Figure 34 Adding Listeners on port 80 and port 3000.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_Toc175529062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27</w:t>
        </w:r>
        <w:r w:rsidR="0033300B">
          <w:rPr>
            <w:noProof/>
            <w:webHidden/>
          </w:rPr>
          <w:fldChar w:fldCharType="end"/>
        </w:r>
      </w:hyperlink>
    </w:p>
    <w:p w14:paraId="57F5032D" w14:textId="50D9E0D6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63" w:history="1">
        <w:r w:rsidR="0033300B" w:rsidRPr="00316239">
          <w:rPr>
            <w:rStyle w:val="Hyperlink"/>
            <w:noProof/>
          </w:rPr>
          <w:t>Figure 35</w:t>
        </w:r>
        <w:r w:rsidR="00B35E6E">
          <w:rPr>
            <w:rStyle w:val="Hyperlink"/>
            <w:noProof/>
          </w:rPr>
          <w:t xml:space="preserve"> </w:t>
        </w:r>
        <w:r w:rsidR="0033300B" w:rsidRPr="00316239">
          <w:rPr>
            <w:rStyle w:val="Hyperlink"/>
            <w:noProof/>
          </w:rPr>
          <w:t>Auto Scaled instances running.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_Toc175529063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28</w:t>
        </w:r>
        <w:r w:rsidR="0033300B">
          <w:rPr>
            <w:noProof/>
            <w:webHidden/>
          </w:rPr>
          <w:fldChar w:fldCharType="end"/>
        </w:r>
      </w:hyperlink>
    </w:p>
    <w:p w14:paraId="6D87B0E8" w14:textId="1DFD7FD1" w:rsidR="0033300B" w:rsidRDefault="00000000">
      <w:pPr>
        <w:pStyle w:val="TableofFigures"/>
        <w:tabs>
          <w:tab w:val="right" w:leader="dot" w:pos="9016"/>
        </w:tabs>
        <w:rPr>
          <w:noProof/>
          <w:kern w:val="2"/>
          <w:sz w:val="24"/>
          <w:szCs w:val="24"/>
          <w:lang w:eastAsia="en-GB"/>
          <w14:ligatures w14:val="standardContextual"/>
        </w:rPr>
      </w:pPr>
      <w:hyperlink w:anchor="_Toc175529064" w:history="1">
        <w:r w:rsidR="0033300B" w:rsidRPr="00316239">
          <w:rPr>
            <w:rStyle w:val="Hyperlink"/>
            <w:noProof/>
          </w:rPr>
          <w:t>Figure 36 Auto Scaled instances - Running and Terminated.</w:t>
        </w:r>
        <w:r w:rsidR="0033300B">
          <w:rPr>
            <w:noProof/>
            <w:webHidden/>
          </w:rPr>
          <w:tab/>
        </w:r>
        <w:r w:rsidR="0033300B">
          <w:rPr>
            <w:noProof/>
            <w:webHidden/>
          </w:rPr>
          <w:fldChar w:fldCharType="begin"/>
        </w:r>
        <w:r w:rsidR="0033300B">
          <w:rPr>
            <w:noProof/>
            <w:webHidden/>
          </w:rPr>
          <w:instrText xml:space="preserve"> PAGEREF _Toc175529064 \h </w:instrText>
        </w:r>
        <w:r w:rsidR="0033300B">
          <w:rPr>
            <w:noProof/>
            <w:webHidden/>
          </w:rPr>
        </w:r>
        <w:r w:rsidR="0033300B">
          <w:rPr>
            <w:noProof/>
            <w:webHidden/>
          </w:rPr>
          <w:fldChar w:fldCharType="separate"/>
        </w:r>
        <w:r w:rsidR="000B4319">
          <w:rPr>
            <w:noProof/>
            <w:webHidden/>
          </w:rPr>
          <w:t>28</w:t>
        </w:r>
        <w:r w:rsidR="0033300B">
          <w:rPr>
            <w:noProof/>
            <w:webHidden/>
          </w:rPr>
          <w:fldChar w:fldCharType="end"/>
        </w:r>
      </w:hyperlink>
    </w:p>
    <w:p w14:paraId="4C56ED8F" w14:textId="099AB323" w:rsidR="00532D8B" w:rsidRDefault="0033300B">
      <w:pPr>
        <w:spacing w:after="200"/>
        <w:rPr>
          <w:rFonts w:ascii="Franklin Gothic Book" w:hAnsi="Franklin Gothic Book" w:cs="Calibri"/>
          <w:b/>
          <w:bCs/>
          <w:sz w:val="32"/>
          <w:szCs w:val="24"/>
        </w:rPr>
      </w:pPr>
      <w:r>
        <w:rPr>
          <w:rFonts w:ascii="Franklin Gothic Book" w:hAnsi="Franklin Gothic Book" w:cs="Calibri"/>
          <w:b/>
          <w:bCs/>
          <w:sz w:val="32"/>
          <w:szCs w:val="24"/>
        </w:rPr>
        <w:fldChar w:fldCharType="end"/>
      </w:r>
    </w:p>
    <w:p w14:paraId="1057F391" w14:textId="1927AEB6" w:rsidR="00112754" w:rsidRDefault="00112754">
      <w:pPr>
        <w:spacing w:after="200"/>
        <w:rPr>
          <w:rFonts w:ascii="Franklin Gothic Book" w:hAnsi="Franklin Gothic Book" w:cs="Calibri"/>
          <w:b/>
          <w:bCs/>
          <w:sz w:val="32"/>
          <w:szCs w:val="24"/>
        </w:rPr>
      </w:pPr>
      <w:r>
        <w:rPr>
          <w:rFonts w:ascii="Franklin Gothic Book" w:hAnsi="Franklin Gothic Book" w:cs="Calibri"/>
          <w:b/>
          <w:bCs/>
          <w:sz w:val="32"/>
          <w:szCs w:val="24"/>
        </w:rPr>
        <w:br w:type="page"/>
      </w:r>
    </w:p>
    <w:p w14:paraId="226635F7" w14:textId="77777777" w:rsidR="00112754" w:rsidRDefault="00112754">
      <w:pPr>
        <w:spacing w:after="200"/>
        <w:rPr>
          <w:rFonts w:ascii="Franklin Gothic Book" w:hAnsi="Franklin Gothic Book" w:cs="Calibri"/>
          <w:b/>
          <w:bCs/>
          <w:sz w:val="32"/>
          <w:szCs w:val="24"/>
        </w:rPr>
      </w:pPr>
    </w:p>
    <w:p w14:paraId="0A68B16B" w14:textId="57D61E58" w:rsidR="000C3CCE" w:rsidRDefault="000C3CCE" w:rsidP="00FE524A">
      <w:pPr>
        <w:pStyle w:val="Heading3"/>
      </w:pPr>
      <w:bookmarkStart w:id="2" w:name="_Toc175529259"/>
      <w:r w:rsidRPr="000839C3">
        <w:t>Planning: Application selection and architecture planning, including architecture diagram. AMI creation</w:t>
      </w:r>
      <w:bookmarkEnd w:id="2"/>
    </w:p>
    <w:p w14:paraId="763C6FDE" w14:textId="77777777" w:rsidR="00587CFD" w:rsidRDefault="00587CFD" w:rsidP="000C3CCE">
      <w:pPr>
        <w:rPr>
          <w:rFonts w:ascii="Franklin Gothic Book" w:hAnsi="Franklin Gothic Book" w:cs="Calibri"/>
          <w:b/>
          <w:bCs/>
        </w:rPr>
      </w:pPr>
    </w:p>
    <w:p w14:paraId="6325F0A7" w14:textId="77777777" w:rsidR="00C345F0" w:rsidRPr="00A24987" w:rsidRDefault="00587CFD" w:rsidP="000C3CCE">
      <w:pPr>
        <w:rPr>
          <w:rFonts w:ascii="Franklin Gothic Book" w:hAnsi="Franklin Gothic Book" w:cs="Calibri"/>
        </w:rPr>
      </w:pPr>
      <w:r w:rsidRPr="00A24987">
        <w:rPr>
          <w:rFonts w:ascii="Franklin Gothic Book" w:hAnsi="Franklin Gothic Book" w:cs="Calibri"/>
        </w:rPr>
        <w:t>Basic architecture</w:t>
      </w:r>
      <w:r w:rsidR="00C345F0" w:rsidRPr="00A24987">
        <w:rPr>
          <w:rFonts w:ascii="Franklin Gothic Book" w:hAnsi="Franklin Gothic Book" w:cs="Calibri"/>
        </w:rPr>
        <w:t>:</w:t>
      </w:r>
    </w:p>
    <w:p w14:paraId="19ABE3B6" w14:textId="23DC6AA3" w:rsidR="00587CFD" w:rsidRPr="00A24987" w:rsidRDefault="00C345F0" w:rsidP="000C3CCE">
      <w:pPr>
        <w:rPr>
          <w:rFonts w:ascii="Franklin Gothic Book" w:hAnsi="Franklin Gothic Book" w:cs="Calibri"/>
        </w:rPr>
      </w:pPr>
      <w:r w:rsidRPr="00A24987">
        <w:rPr>
          <w:rFonts w:ascii="Franklin Gothic Book" w:hAnsi="Franklin Gothic Book" w:cs="Calibri"/>
        </w:rPr>
        <w:t xml:space="preserve">Cloud – VPC – Availability Zones </w:t>
      </w:r>
      <w:r w:rsidR="00251D57" w:rsidRPr="00A24987">
        <w:rPr>
          <w:rFonts w:ascii="Franklin Gothic Book" w:hAnsi="Franklin Gothic Book" w:cs="Calibri"/>
        </w:rPr>
        <w:t>–</w:t>
      </w:r>
      <w:r w:rsidRPr="00A24987">
        <w:rPr>
          <w:rFonts w:ascii="Franklin Gothic Book" w:hAnsi="Franklin Gothic Book" w:cs="Calibri"/>
        </w:rPr>
        <w:t xml:space="preserve"> </w:t>
      </w:r>
      <w:r w:rsidR="00251D57" w:rsidRPr="00A24987">
        <w:rPr>
          <w:rFonts w:ascii="Franklin Gothic Book" w:hAnsi="Franklin Gothic Book" w:cs="Calibri"/>
        </w:rPr>
        <w:t>Autoscaling group – Subnets.</w:t>
      </w:r>
    </w:p>
    <w:p w14:paraId="555E5432" w14:textId="77777777" w:rsidR="00587CFD" w:rsidRDefault="00587CFD" w:rsidP="000C3CCE">
      <w:pPr>
        <w:rPr>
          <w:rFonts w:ascii="Franklin Gothic Book" w:hAnsi="Franklin Gothic Book" w:cs="Calibri"/>
          <w:b/>
          <w:bCs/>
        </w:rPr>
      </w:pPr>
    </w:p>
    <w:p w14:paraId="46C819D4" w14:textId="0593C65E" w:rsidR="00587CFD" w:rsidRPr="000839C3" w:rsidRDefault="00587CFD" w:rsidP="000C3CCE">
      <w:pPr>
        <w:rPr>
          <w:rFonts w:ascii="Franklin Gothic Book" w:hAnsi="Franklin Gothic Book" w:cs="Calibri"/>
          <w:b/>
          <w:bCs/>
        </w:rPr>
      </w:pPr>
      <w:r w:rsidRPr="000839C3">
        <w:rPr>
          <w:rFonts w:ascii="Franklin Gothic Book" w:hAnsi="Franklin Gothic Book" w:cs="Calibri"/>
          <w:noProof/>
        </w:rPr>
        <w:drawing>
          <wp:inline distT="0" distB="0" distL="0" distR="0" wp14:anchorId="112DAA4A" wp14:editId="1FEA9DD2">
            <wp:extent cx="5730875" cy="3413125"/>
            <wp:effectExtent l="0" t="0" r="3175" b="0"/>
            <wp:docPr id="134481995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19955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BB91" w14:textId="77777777" w:rsidR="00FF23E4" w:rsidRPr="000839C3" w:rsidRDefault="00FF23E4" w:rsidP="00532D8B">
      <w:pPr>
        <w:pStyle w:val="Caption"/>
      </w:pPr>
    </w:p>
    <w:p w14:paraId="56E49717" w14:textId="77777777" w:rsidR="00B159DB" w:rsidRDefault="00B159DB" w:rsidP="00A24987">
      <w:pPr>
        <w:rPr>
          <w:rFonts w:ascii="Franklin Gothic Book" w:hAnsi="Franklin Gothic Book" w:cs="Calibri"/>
        </w:rPr>
      </w:pPr>
    </w:p>
    <w:p w14:paraId="2787536E" w14:textId="3973F585" w:rsidR="00004EBD" w:rsidRDefault="00004EBD" w:rsidP="00A24987">
      <w:pPr>
        <w:rPr>
          <w:rFonts w:ascii="Franklin Gothic Book" w:hAnsi="Franklin Gothic Book" w:cs="Calibri"/>
        </w:rPr>
      </w:pPr>
      <w:r>
        <w:rPr>
          <w:rFonts w:ascii="Franklin Gothic Book" w:hAnsi="Franklin Gothic Book" w:cs="Calibri"/>
        </w:rPr>
        <w:t>I used a custom script to launc</w:t>
      </w:r>
      <w:r w:rsidR="00B9339B">
        <w:rPr>
          <w:rFonts w:ascii="Franklin Gothic Book" w:hAnsi="Franklin Gothic Book" w:cs="Calibri"/>
        </w:rPr>
        <w:t>h</w:t>
      </w:r>
      <w:r>
        <w:rPr>
          <w:rFonts w:ascii="Franklin Gothic Book" w:hAnsi="Franklin Gothic Book" w:cs="Calibri"/>
        </w:rPr>
        <w:t xml:space="preserve"> </w:t>
      </w:r>
      <w:r w:rsidR="00A3464D">
        <w:rPr>
          <w:rFonts w:ascii="Franklin Gothic Book" w:hAnsi="Franklin Gothic Book" w:cs="Calibri"/>
        </w:rPr>
        <w:t xml:space="preserve">an </w:t>
      </w:r>
      <w:r w:rsidR="00866420">
        <w:rPr>
          <w:rFonts w:ascii="Franklin Gothic Book" w:hAnsi="Franklin Gothic Book" w:cs="Calibri"/>
        </w:rPr>
        <w:t xml:space="preserve">EC2 </w:t>
      </w:r>
      <w:r>
        <w:rPr>
          <w:rFonts w:ascii="Franklin Gothic Book" w:hAnsi="Franklin Gothic Book" w:cs="Calibri"/>
        </w:rPr>
        <w:t>instance</w:t>
      </w:r>
      <w:r w:rsidR="00C60C65">
        <w:rPr>
          <w:rFonts w:ascii="Franklin Gothic Book" w:hAnsi="Franklin Gothic Book" w:cs="Calibri"/>
        </w:rPr>
        <w:t>, set the key pair and security gro</w:t>
      </w:r>
      <w:r w:rsidR="00866420">
        <w:rPr>
          <w:rFonts w:ascii="Franklin Gothic Book" w:hAnsi="Franklin Gothic Book" w:cs="Calibri"/>
        </w:rPr>
        <w:t>up</w:t>
      </w:r>
      <w:r>
        <w:rPr>
          <w:rFonts w:ascii="Franklin Gothic Book" w:hAnsi="Franklin Gothic Book" w:cs="Calibri"/>
        </w:rPr>
        <w:t xml:space="preserve">, </w:t>
      </w:r>
      <w:r w:rsidR="00B9339B">
        <w:rPr>
          <w:rFonts w:ascii="Franklin Gothic Book" w:hAnsi="Franklin Gothic Book" w:cs="Calibri"/>
        </w:rPr>
        <w:t xml:space="preserve">install Node.js, </w:t>
      </w:r>
      <w:r>
        <w:rPr>
          <w:rFonts w:ascii="Franklin Gothic Book" w:hAnsi="Franklin Gothic Book" w:cs="Calibri"/>
        </w:rPr>
        <w:t>upload app.js</w:t>
      </w:r>
      <w:r w:rsidR="00213800">
        <w:rPr>
          <w:rFonts w:ascii="Franklin Gothic Book" w:hAnsi="Franklin Gothic Book" w:cs="Calibri"/>
        </w:rPr>
        <w:t xml:space="preserve">, run the app, open a web browser page to show instance information and another page to </w:t>
      </w:r>
      <w:r w:rsidR="00F81A88">
        <w:rPr>
          <w:rFonts w:ascii="Franklin Gothic Book" w:hAnsi="Franklin Gothic Book" w:cs="Calibri"/>
        </w:rPr>
        <w:t xml:space="preserve">show the app in action. First </w:t>
      </w:r>
      <w:r w:rsidR="00E620A9">
        <w:rPr>
          <w:rFonts w:ascii="Franklin Gothic Book" w:hAnsi="Franklin Gothic Book" w:cs="Calibri"/>
        </w:rPr>
        <w:t>‘</w:t>
      </w:r>
      <w:r w:rsidR="00F81A88">
        <w:rPr>
          <w:rFonts w:ascii="Franklin Gothic Book" w:hAnsi="Franklin Gothic Book" w:cs="Calibri"/>
        </w:rPr>
        <w:t>Hello World</w:t>
      </w:r>
      <w:r w:rsidR="00E620A9">
        <w:rPr>
          <w:rFonts w:ascii="Franklin Gothic Book" w:hAnsi="Franklin Gothic Book" w:cs="Calibri"/>
        </w:rPr>
        <w:t>’</w:t>
      </w:r>
      <w:r w:rsidR="00F81A88">
        <w:rPr>
          <w:rFonts w:ascii="Franklin Gothic Book" w:hAnsi="Franklin Gothic Book" w:cs="Calibri"/>
        </w:rPr>
        <w:t xml:space="preserve"> and later </w:t>
      </w:r>
      <w:r w:rsidR="00E620A9">
        <w:rPr>
          <w:rFonts w:ascii="Franklin Gothic Book" w:hAnsi="Franklin Gothic Book" w:cs="Calibri"/>
        </w:rPr>
        <w:t>showing the Server instance IP address</w:t>
      </w:r>
      <w:r w:rsidR="00F81A88">
        <w:rPr>
          <w:rFonts w:ascii="Franklin Gothic Book" w:hAnsi="Franklin Gothic Book" w:cs="Calibri"/>
        </w:rPr>
        <w:t>.</w:t>
      </w:r>
    </w:p>
    <w:p w14:paraId="1BE977F6" w14:textId="77777777" w:rsidR="00C60C65" w:rsidRDefault="00C60C65" w:rsidP="00A24987">
      <w:pPr>
        <w:rPr>
          <w:rFonts w:ascii="Franklin Gothic Book" w:hAnsi="Franklin Gothic Book" w:cs="Calibri"/>
        </w:rPr>
      </w:pPr>
    </w:p>
    <w:p w14:paraId="100DD3BF" w14:textId="0C0F0164" w:rsidR="00C60C65" w:rsidRDefault="00C60C65" w:rsidP="00C60C65">
      <w:pPr>
        <w:rPr>
          <w:rFonts w:ascii="Franklin Gothic Book" w:hAnsi="Franklin Gothic Book" w:cs="Calibri"/>
        </w:rPr>
      </w:pPr>
      <w:r>
        <w:rPr>
          <w:rFonts w:ascii="Franklin Gothic Book" w:hAnsi="Franklin Gothic Book" w:cs="Calibri"/>
        </w:rPr>
        <w:t xml:space="preserve">From this instance </w:t>
      </w:r>
      <w:r w:rsidR="00866420">
        <w:rPr>
          <w:rFonts w:ascii="Franklin Gothic Book" w:hAnsi="Franklin Gothic Book" w:cs="Calibri"/>
        </w:rPr>
        <w:t xml:space="preserve">I </w:t>
      </w:r>
      <w:r>
        <w:rPr>
          <w:rFonts w:ascii="Franklin Gothic Book" w:hAnsi="Franklin Gothic Book" w:cs="Calibri"/>
        </w:rPr>
        <w:t>created a custom AMI</w:t>
      </w:r>
      <w:r w:rsidR="008A0979">
        <w:rPr>
          <w:rFonts w:ascii="Franklin Gothic Book" w:hAnsi="Franklin Gothic Book" w:cs="Calibri"/>
        </w:rPr>
        <w:t xml:space="preserve"> and updated the script to use this AMI for future instances</w:t>
      </w:r>
      <w:r w:rsidR="00074796">
        <w:rPr>
          <w:rFonts w:ascii="Franklin Gothic Book" w:hAnsi="Franklin Gothic Book" w:cs="Calibri"/>
        </w:rPr>
        <w:t xml:space="preserve"> which created instances with the index.html</w:t>
      </w:r>
      <w:r w:rsidR="008B3AC9">
        <w:rPr>
          <w:rFonts w:ascii="Franklin Gothic Book" w:hAnsi="Franklin Gothic Book" w:cs="Calibri"/>
        </w:rPr>
        <w:t xml:space="preserve"> page</w:t>
      </w:r>
      <w:r w:rsidR="001C6B57">
        <w:rPr>
          <w:rFonts w:ascii="Franklin Gothic Book" w:hAnsi="Franklin Gothic Book" w:cs="Calibri"/>
        </w:rPr>
        <w:t xml:space="preserve">, the monitoring script, </w:t>
      </w:r>
      <w:r w:rsidR="008B3AC9">
        <w:rPr>
          <w:rFonts w:ascii="Franklin Gothic Book" w:hAnsi="Franklin Gothic Book" w:cs="Calibri"/>
        </w:rPr>
        <w:t>and the application running on port 3000</w:t>
      </w:r>
      <w:r w:rsidR="001C6B57">
        <w:rPr>
          <w:rFonts w:ascii="Franklin Gothic Book" w:hAnsi="Franklin Gothic Book" w:cs="Calibri"/>
        </w:rPr>
        <w:t>.</w:t>
      </w:r>
    </w:p>
    <w:p w14:paraId="6A27B313" w14:textId="77777777" w:rsidR="00C60C65" w:rsidRDefault="00C60C65" w:rsidP="00A24987">
      <w:pPr>
        <w:rPr>
          <w:rFonts w:ascii="Franklin Gothic Book" w:hAnsi="Franklin Gothic Book" w:cs="Calibri"/>
        </w:rPr>
      </w:pPr>
    </w:p>
    <w:p w14:paraId="1C4201DB" w14:textId="77777777" w:rsidR="00C51C6D" w:rsidRDefault="00C51C6D">
      <w:pPr>
        <w:spacing w:after="200"/>
        <w:rPr>
          <w:rFonts w:ascii="Franklin Gothic Book" w:hAnsi="Franklin Gothic Book" w:cs="Calibri"/>
          <w:b/>
          <w:bCs/>
        </w:rPr>
      </w:pPr>
      <w:r>
        <w:rPr>
          <w:rFonts w:ascii="Franklin Gothic Book" w:hAnsi="Franklin Gothic Book" w:cs="Calibri"/>
          <w:b/>
          <w:bCs/>
        </w:rPr>
        <w:br w:type="page"/>
      </w:r>
    </w:p>
    <w:p w14:paraId="02A7AA8B" w14:textId="007ED1C4" w:rsidR="00B159DB" w:rsidRDefault="000144F0" w:rsidP="00FE524A">
      <w:pPr>
        <w:pStyle w:val="Heading3"/>
      </w:pPr>
      <w:bookmarkStart w:id="3" w:name="_Toc175529260"/>
      <w:r w:rsidRPr="00C51C6D">
        <w:lastRenderedPageBreak/>
        <w:t xml:space="preserve">Installation of nvm, </w:t>
      </w:r>
      <w:r w:rsidR="00C51C6D" w:rsidRPr="00C51C6D">
        <w:t xml:space="preserve">node, and </w:t>
      </w:r>
      <w:r w:rsidRPr="00C51C6D">
        <w:t>app.js</w:t>
      </w:r>
      <w:bookmarkEnd w:id="3"/>
    </w:p>
    <w:p w14:paraId="3CE14F8A" w14:textId="77777777" w:rsidR="00C51C6D" w:rsidRDefault="00C51C6D" w:rsidP="00A24987">
      <w:pPr>
        <w:rPr>
          <w:rFonts w:ascii="Franklin Gothic Book" w:hAnsi="Franklin Gothic Book" w:cs="Calibri"/>
          <w:b/>
          <w:bCs/>
        </w:rPr>
      </w:pPr>
    </w:p>
    <w:p w14:paraId="414CA676" w14:textId="77777777" w:rsidR="00C51C6D" w:rsidRDefault="00C51C6D" w:rsidP="00C51C6D">
      <w:pPr>
        <w:keepNext/>
      </w:pPr>
      <w:r>
        <w:rPr>
          <w:noProof/>
        </w:rPr>
        <w:drawing>
          <wp:inline distT="0" distB="0" distL="0" distR="0" wp14:anchorId="693C209E" wp14:editId="5820E1AF">
            <wp:extent cx="5731510" cy="3265805"/>
            <wp:effectExtent l="0" t="0" r="2540" b="0"/>
            <wp:docPr id="205595809" name="Picture 49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809" name="Picture 49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DF20" w14:textId="24BF1944" w:rsidR="00C51C6D" w:rsidRPr="00C51C6D" w:rsidRDefault="00C51C6D" w:rsidP="00C51C6D">
      <w:pPr>
        <w:pStyle w:val="Caption"/>
        <w:rPr>
          <w:rFonts w:ascii="Franklin Gothic Book" w:hAnsi="Franklin Gothic Book" w:cs="Calibri"/>
          <w:b/>
          <w:bCs/>
        </w:rPr>
      </w:pPr>
      <w:bookmarkStart w:id="4" w:name="_Toc175529029"/>
      <w:r>
        <w:t xml:space="preserve">Figure </w:t>
      </w:r>
      <w:fldSimple w:instr=" SEQ Figure \* ARABIC ">
        <w:r w:rsidR="000B4319">
          <w:rPr>
            <w:noProof/>
          </w:rPr>
          <w:t>1</w:t>
        </w:r>
      </w:fldSimple>
      <w:r>
        <w:t xml:space="preserve"> Installing nvm via SSH</w:t>
      </w:r>
      <w:bookmarkEnd w:id="4"/>
    </w:p>
    <w:p w14:paraId="419A03D0" w14:textId="77777777" w:rsidR="00FF23E4" w:rsidRDefault="00FF23E4" w:rsidP="00F058F7">
      <w:pPr>
        <w:rPr>
          <w:rFonts w:ascii="Franklin Gothic Book" w:hAnsi="Franklin Gothic Book" w:cs="Calibri"/>
        </w:rPr>
      </w:pPr>
    </w:p>
    <w:p w14:paraId="1F3EE020" w14:textId="77777777" w:rsidR="00F058F7" w:rsidRDefault="00F058F7" w:rsidP="00F058F7">
      <w:pPr>
        <w:keepNext/>
      </w:pPr>
      <w:r>
        <w:rPr>
          <w:noProof/>
        </w:rPr>
        <w:drawing>
          <wp:inline distT="0" distB="0" distL="0" distR="0" wp14:anchorId="42268279" wp14:editId="581BAA63">
            <wp:extent cx="5731510" cy="3105150"/>
            <wp:effectExtent l="0" t="0" r="2540" b="0"/>
            <wp:docPr id="2087655983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55983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C448" w14:textId="620A383F" w:rsidR="00F058F7" w:rsidRPr="00F058F7" w:rsidRDefault="00F058F7" w:rsidP="00F058F7">
      <w:pPr>
        <w:pStyle w:val="Caption"/>
        <w:rPr>
          <w:rFonts w:ascii="Franklin Gothic Book" w:hAnsi="Franklin Gothic Book" w:cs="Calibri"/>
        </w:rPr>
      </w:pPr>
      <w:bookmarkStart w:id="5" w:name="_Toc175529030"/>
      <w:r>
        <w:t xml:space="preserve">Figure </w:t>
      </w:r>
      <w:fldSimple w:instr=" SEQ Figure \* ARABIC ">
        <w:r w:rsidR="000B4319">
          <w:rPr>
            <w:noProof/>
          </w:rPr>
          <w:t>2</w:t>
        </w:r>
      </w:fldSimple>
      <w:r>
        <w:t xml:space="preserve"> Installing Node.js and running app.js</w:t>
      </w:r>
      <w:bookmarkEnd w:id="5"/>
    </w:p>
    <w:p w14:paraId="355A6418" w14:textId="77777777" w:rsidR="00575BC0" w:rsidRDefault="00575BC0" w:rsidP="00163A75">
      <w:pPr>
        <w:rPr>
          <w:rFonts w:ascii="Franklin Gothic Book" w:hAnsi="Franklin Gothic Book" w:cs="Calibri"/>
        </w:rPr>
      </w:pPr>
    </w:p>
    <w:p w14:paraId="25298DBA" w14:textId="77777777" w:rsidR="00B3654D" w:rsidRDefault="00B3654D" w:rsidP="00B3654D">
      <w:pPr>
        <w:keepNext/>
      </w:pPr>
      <w:r>
        <w:rPr>
          <w:noProof/>
        </w:rPr>
        <w:lastRenderedPageBreak/>
        <w:drawing>
          <wp:inline distT="0" distB="0" distL="0" distR="0" wp14:anchorId="0DDC86E7" wp14:editId="07BB9D36">
            <wp:extent cx="5731510" cy="5598160"/>
            <wp:effectExtent l="0" t="0" r="2540" b="2540"/>
            <wp:docPr id="303971514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71514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A279C" w14:textId="1704F4EF" w:rsidR="008B0B4F" w:rsidRPr="00163A75" w:rsidRDefault="00B3654D" w:rsidP="00B3654D">
      <w:pPr>
        <w:pStyle w:val="Caption"/>
        <w:rPr>
          <w:rFonts w:ascii="Franklin Gothic Book" w:hAnsi="Franklin Gothic Book" w:cs="Calibri"/>
        </w:rPr>
      </w:pPr>
      <w:bookmarkStart w:id="6" w:name="_Toc175529031"/>
      <w:r>
        <w:t xml:space="preserve">Figure </w:t>
      </w:r>
      <w:fldSimple w:instr=" SEQ Figure \* ARABIC ">
        <w:r w:rsidR="000B4319">
          <w:rPr>
            <w:noProof/>
          </w:rPr>
          <w:t>3</w:t>
        </w:r>
      </w:fldSimple>
      <w:r>
        <w:t xml:space="preserve"> Initial version of app.js - Hello World.</w:t>
      </w:r>
      <w:bookmarkEnd w:id="6"/>
    </w:p>
    <w:p w14:paraId="1FBDB91F" w14:textId="77777777" w:rsidR="001D2154" w:rsidRDefault="001D2154" w:rsidP="001D2154">
      <w:pPr>
        <w:keepNext/>
      </w:pPr>
      <w:r>
        <w:rPr>
          <w:noProof/>
        </w:rPr>
        <w:drawing>
          <wp:inline distT="0" distB="0" distL="0" distR="0" wp14:anchorId="4FCB7E91" wp14:editId="0F8D4447">
            <wp:extent cx="5731510" cy="1209527"/>
            <wp:effectExtent l="0" t="0" r="2540" b="0"/>
            <wp:docPr id="2060664712" name="Picture 52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64712" name="Picture 52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356" cy="121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C82C" w14:textId="452B5BFC" w:rsidR="00B3654D" w:rsidRDefault="001D2154" w:rsidP="001D2154">
      <w:pPr>
        <w:pStyle w:val="Caption"/>
        <w:rPr>
          <w:rFonts w:ascii="Franklin Gothic Book" w:hAnsi="Franklin Gothic Book" w:cs="Calibri"/>
          <w:b/>
          <w:bCs/>
        </w:rPr>
      </w:pPr>
      <w:bookmarkStart w:id="7" w:name="_Toc175529032"/>
      <w:r>
        <w:t xml:space="preserve">Figure </w:t>
      </w:r>
      <w:fldSimple w:instr=" SEQ Figure \* ARABIC ">
        <w:r w:rsidR="000B4319">
          <w:rPr>
            <w:noProof/>
          </w:rPr>
          <w:t>4</w:t>
        </w:r>
      </w:fldSimple>
      <w:r>
        <w:t xml:space="preserve"> Server running.</w:t>
      </w:r>
      <w:bookmarkEnd w:id="7"/>
    </w:p>
    <w:p w14:paraId="2F1D518A" w14:textId="77777777" w:rsidR="00B3654D" w:rsidRDefault="00B3654D" w:rsidP="00775DBF">
      <w:pPr>
        <w:rPr>
          <w:rFonts w:ascii="Franklin Gothic Book" w:hAnsi="Franklin Gothic Book" w:cs="Calibri"/>
          <w:b/>
          <w:bCs/>
        </w:rPr>
      </w:pPr>
    </w:p>
    <w:p w14:paraId="07994E88" w14:textId="77777777" w:rsidR="00464D03" w:rsidRDefault="00464D03" w:rsidP="00464D03">
      <w:pPr>
        <w:keepNext/>
      </w:pPr>
      <w:r>
        <w:rPr>
          <w:noProof/>
        </w:rPr>
        <w:lastRenderedPageBreak/>
        <w:drawing>
          <wp:inline distT="0" distB="0" distL="0" distR="0" wp14:anchorId="33CD80CC" wp14:editId="5AA20CCC">
            <wp:extent cx="5514975" cy="6734175"/>
            <wp:effectExtent l="0" t="0" r="9525" b="9525"/>
            <wp:docPr id="124110922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0922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CE6A9" w14:textId="46EB20CF" w:rsidR="001D2154" w:rsidRDefault="00464D03" w:rsidP="00464D03">
      <w:pPr>
        <w:pStyle w:val="Caption"/>
        <w:rPr>
          <w:rFonts w:ascii="Franklin Gothic Book" w:hAnsi="Franklin Gothic Book" w:cs="Calibri"/>
          <w:b/>
          <w:bCs/>
        </w:rPr>
      </w:pPr>
      <w:bookmarkStart w:id="8" w:name="_Toc175529033"/>
      <w:r>
        <w:t xml:space="preserve">Figure </w:t>
      </w:r>
      <w:fldSimple w:instr=" SEQ Figure \* ARABIC ">
        <w:r w:rsidR="000B4319">
          <w:rPr>
            <w:noProof/>
          </w:rPr>
          <w:t>5</w:t>
        </w:r>
      </w:fldSimple>
      <w:r>
        <w:t xml:space="preserve"> Updated app.js - Server instance IP address.</w:t>
      </w:r>
      <w:bookmarkEnd w:id="8"/>
    </w:p>
    <w:p w14:paraId="7FA983BE" w14:textId="77777777" w:rsidR="00B3654D" w:rsidRDefault="00B3654D" w:rsidP="00775DBF">
      <w:pPr>
        <w:rPr>
          <w:rFonts w:ascii="Franklin Gothic Book" w:hAnsi="Franklin Gothic Book" w:cs="Calibri"/>
          <w:b/>
          <w:bCs/>
        </w:rPr>
      </w:pPr>
    </w:p>
    <w:p w14:paraId="6E96ABEC" w14:textId="77777777" w:rsidR="001D0077" w:rsidRDefault="001D0077" w:rsidP="001D0077">
      <w:pPr>
        <w:keepNext/>
      </w:pPr>
      <w:r>
        <w:rPr>
          <w:noProof/>
        </w:rPr>
        <w:drawing>
          <wp:inline distT="0" distB="0" distL="0" distR="0" wp14:anchorId="7423C31F" wp14:editId="7CBDC0DF">
            <wp:extent cx="5731510" cy="905510"/>
            <wp:effectExtent l="0" t="0" r="2540" b="8890"/>
            <wp:docPr id="922484533" name="Picture 5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84533" name="Picture 54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BE62B" w14:textId="27810893" w:rsidR="00464D03" w:rsidRDefault="001D0077" w:rsidP="001D0077">
      <w:pPr>
        <w:pStyle w:val="Caption"/>
        <w:rPr>
          <w:rFonts w:ascii="Franklin Gothic Book" w:hAnsi="Franklin Gothic Book" w:cs="Calibri"/>
          <w:b/>
          <w:bCs/>
        </w:rPr>
      </w:pPr>
      <w:bookmarkStart w:id="9" w:name="_Toc175529034"/>
      <w:r>
        <w:t xml:space="preserve">Figure </w:t>
      </w:r>
      <w:fldSimple w:instr=" SEQ Figure \* ARABIC ">
        <w:r w:rsidR="000B4319">
          <w:rPr>
            <w:noProof/>
          </w:rPr>
          <w:t>6</w:t>
        </w:r>
      </w:fldSimple>
      <w:r>
        <w:t xml:space="preserve"> Killing the process and restarting app.js to start new version.</w:t>
      </w:r>
      <w:bookmarkEnd w:id="9"/>
    </w:p>
    <w:p w14:paraId="60191CB5" w14:textId="77777777" w:rsidR="00464D03" w:rsidRDefault="00464D03" w:rsidP="00775DBF">
      <w:pPr>
        <w:rPr>
          <w:rFonts w:ascii="Franklin Gothic Book" w:hAnsi="Franklin Gothic Book" w:cs="Calibri"/>
          <w:b/>
          <w:bCs/>
        </w:rPr>
      </w:pPr>
    </w:p>
    <w:p w14:paraId="4E37CDE2" w14:textId="77777777" w:rsidR="00464D03" w:rsidRDefault="00464D03" w:rsidP="00775DBF">
      <w:pPr>
        <w:rPr>
          <w:rFonts w:ascii="Franklin Gothic Book" w:hAnsi="Franklin Gothic Book" w:cs="Calibri"/>
          <w:b/>
          <w:bCs/>
        </w:rPr>
      </w:pPr>
    </w:p>
    <w:p w14:paraId="3D8CCE08" w14:textId="77777777" w:rsidR="00B3654D" w:rsidRDefault="00B3654D" w:rsidP="00775DBF">
      <w:pPr>
        <w:rPr>
          <w:rFonts w:ascii="Franklin Gothic Book" w:hAnsi="Franklin Gothic Book" w:cs="Calibri"/>
          <w:b/>
          <w:bCs/>
        </w:rPr>
      </w:pPr>
    </w:p>
    <w:p w14:paraId="236E9C4B" w14:textId="2530006B" w:rsidR="00775DBF" w:rsidRPr="000839C3" w:rsidRDefault="00775DBF" w:rsidP="00FE524A">
      <w:pPr>
        <w:pStyle w:val="Heading3"/>
      </w:pPr>
      <w:bookmarkStart w:id="10" w:name="_Toc175529261"/>
      <w:r w:rsidRPr="000839C3">
        <w:t>VPC and load balancer implementation.</w:t>
      </w:r>
      <w:bookmarkEnd w:id="10"/>
      <w:r w:rsidRPr="000839C3">
        <w:t xml:space="preserve"> </w:t>
      </w:r>
    </w:p>
    <w:p w14:paraId="7D60EBDE" w14:textId="77777777" w:rsidR="00D24CAC" w:rsidRDefault="00D24CAC" w:rsidP="00014FCF">
      <w:pPr>
        <w:keepNext/>
        <w:rPr>
          <w:rFonts w:ascii="Franklin Gothic Book" w:hAnsi="Franklin Gothic Book"/>
        </w:rPr>
      </w:pPr>
    </w:p>
    <w:p w14:paraId="06B5D4DF" w14:textId="51672771" w:rsidR="00805D64" w:rsidRDefault="00805D64" w:rsidP="00014FCF">
      <w:pPr>
        <w:keepNext/>
        <w:rPr>
          <w:rFonts w:ascii="Franklin Gothic Book" w:hAnsi="Franklin Gothic Book"/>
        </w:rPr>
      </w:pPr>
      <w:r w:rsidRPr="000839C3">
        <w:rPr>
          <w:rFonts w:ascii="Franklin Gothic Book" w:hAnsi="Franklin Gothic Book"/>
        </w:rPr>
        <w:t>I created a VPC</w:t>
      </w:r>
      <w:r w:rsidR="008C1918" w:rsidRPr="000839C3">
        <w:rPr>
          <w:rFonts w:ascii="Franklin Gothic Book" w:hAnsi="Franklin Gothic Book"/>
        </w:rPr>
        <w:t xml:space="preserve"> with three availability zones</w:t>
      </w:r>
      <w:r w:rsidR="00090598" w:rsidRPr="000839C3">
        <w:rPr>
          <w:rFonts w:ascii="Franklin Gothic Book" w:hAnsi="Franklin Gothic Book"/>
        </w:rPr>
        <w:t>, us-east-1a, 1b, and 1c</w:t>
      </w:r>
      <w:r w:rsidR="00163A2E">
        <w:rPr>
          <w:rFonts w:ascii="Franklin Gothic Book" w:hAnsi="Franklin Gothic Book"/>
        </w:rPr>
        <w:t xml:space="preserve"> ,with public and private subnets in each.</w:t>
      </w:r>
    </w:p>
    <w:p w14:paraId="2EB11CAA" w14:textId="77777777" w:rsidR="00D24CAC" w:rsidRDefault="00D24CAC" w:rsidP="00014FCF">
      <w:pPr>
        <w:keepNext/>
        <w:rPr>
          <w:rFonts w:ascii="Franklin Gothic Book" w:hAnsi="Franklin Gothic Book"/>
        </w:rPr>
      </w:pPr>
    </w:p>
    <w:p w14:paraId="76288D3E" w14:textId="6A6CCBB3" w:rsidR="00D24CAC" w:rsidRDefault="00D24CAC" w:rsidP="00014FCF">
      <w:pPr>
        <w:keepNext/>
        <w:rPr>
          <w:rFonts w:ascii="Franklin Gothic Book" w:hAnsi="Franklin Gothic Book"/>
        </w:rPr>
      </w:pPr>
      <w:r>
        <w:rPr>
          <w:rFonts w:ascii="Franklin Gothic Book" w:hAnsi="Franklin Gothic Book"/>
        </w:rPr>
        <w:t>A</w:t>
      </w:r>
      <w:r w:rsidR="001529B2">
        <w:rPr>
          <w:rFonts w:ascii="Franklin Gothic Book" w:hAnsi="Franklin Gothic Book"/>
        </w:rPr>
        <w:t>n Elastic</w:t>
      </w:r>
      <w:r>
        <w:rPr>
          <w:rFonts w:ascii="Franklin Gothic Book" w:hAnsi="Franklin Gothic Book"/>
        </w:rPr>
        <w:t xml:space="preserve"> Load Balancer was configured</w:t>
      </w:r>
      <w:r w:rsidR="008215C1">
        <w:rPr>
          <w:rFonts w:ascii="Franklin Gothic Book" w:hAnsi="Franklin Gothic Book"/>
        </w:rPr>
        <w:t xml:space="preserve"> to use my custom AMI and linked to an Autoscaling</w:t>
      </w:r>
      <w:r w:rsidR="00920A48">
        <w:rPr>
          <w:rFonts w:ascii="Franklin Gothic Book" w:hAnsi="Franklin Gothic Book"/>
        </w:rPr>
        <w:t xml:space="preserve"> Group </w:t>
      </w:r>
    </w:p>
    <w:p w14:paraId="5ADD45E6" w14:textId="77777777" w:rsidR="009C6AD8" w:rsidRDefault="009C6AD8" w:rsidP="00014FCF">
      <w:pPr>
        <w:keepNext/>
        <w:rPr>
          <w:rFonts w:ascii="Franklin Gothic Book" w:hAnsi="Franklin Gothic Book"/>
        </w:rPr>
      </w:pPr>
    </w:p>
    <w:p w14:paraId="040FFEB4" w14:textId="0EBE130E" w:rsidR="00DA3CC5" w:rsidRDefault="009C6AD8" w:rsidP="00DA3CC5">
      <w:pPr>
        <w:keepNext/>
        <w:rPr>
          <w:rFonts w:ascii="Franklin Gothic Book" w:hAnsi="Franklin Gothic Book"/>
        </w:rPr>
      </w:pPr>
      <w:r>
        <w:rPr>
          <w:rFonts w:ascii="Franklin Gothic Book" w:hAnsi="Franklin Gothic Book"/>
        </w:rPr>
        <w:t xml:space="preserve">The Load Balancer </w:t>
      </w:r>
      <w:r w:rsidR="00DA3CC5">
        <w:rPr>
          <w:rFonts w:ascii="Franklin Gothic Book" w:hAnsi="Franklin Gothic Book"/>
        </w:rPr>
        <w:t>used Simple Scaling</w:t>
      </w:r>
      <w:r w:rsidR="00DA3CC5" w:rsidRPr="00DA3CC5">
        <w:rPr>
          <w:rFonts w:ascii="Franklin Gothic Book" w:hAnsi="Franklin Gothic Book"/>
        </w:rPr>
        <w:t xml:space="preserve"> </w:t>
      </w:r>
      <w:r w:rsidR="00DA3CC5">
        <w:rPr>
          <w:rFonts w:ascii="Franklin Gothic Book" w:hAnsi="Franklin Gothic Book"/>
        </w:rPr>
        <w:t xml:space="preserve">triggered by Cloudwatch alarms </w:t>
      </w:r>
      <w:r w:rsidR="00EE2ADE">
        <w:rPr>
          <w:rFonts w:ascii="Franklin Gothic Book" w:hAnsi="Franklin Gothic Book"/>
        </w:rPr>
        <w:t xml:space="preserve">to increase or decrease the number of instances based on </w:t>
      </w:r>
      <w:r w:rsidR="00DA3CC5">
        <w:rPr>
          <w:rFonts w:ascii="Franklin Gothic Book" w:hAnsi="Franklin Gothic Book"/>
        </w:rPr>
        <w:t>CPU usage.</w:t>
      </w:r>
      <w:r w:rsidR="00E4424A">
        <w:rPr>
          <w:rFonts w:ascii="Franklin Gothic Book" w:hAnsi="Franklin Gothic Book"/>
        </w:rPr>
        <w:t xml:space="preserve"> </w:t>
      </w:r>
    </w:p>
    <w:p w14:paraId="3452D1C6" w14:textId="54003AD6" w:rsidR="00386046" w:rsidRDefault="00386046" w:rsidP="00DA3CC5">
      <w:pPr>
        <w:keepNext/>
        <w:rPr>
          <w:rFonts w:ascii="Franklin Gothic Book" w:hAnsi="Franklin Gothic Book"/>
        </w:rPr>
      </w:pPr>
      <w:r>
        <w:rPr>
          <w:rFonts w:ascii="Franklin Gothic Book" w:hAnsi="Franklin Gothic Book"/>
        </w:rPr>
        <w:t xml:space="preserve">When usage is over 50% another instance is created, with a limit of </w:t>
      </w:r>
      <w:r w:rsidR="00F958DA">
        <w:rPr>
          <w:rFonts w:ascii="Franklin Gothic Book" w:hAnsi="Franklin Gothic Book"/>
        </w:rPr>
        <w:t>three.</w:t>
      </w:r>
    </w:p>
    <w:p w14:paraId="0C44788F" w14:textId="160B6473" w:rsidR="00F958DA" w:rsidRDefault="00F958DA" w:rsidP="00DA3CC5">
      <w:pPr>
        <w:keepNext/>
        <w:rPr>
          <w:rFonts w:ascii="Franklin Gothic Book" w:hAnsi="Franklin Gothic Book"/>
        </w:rPr>
      </w:pPr>
      <w:r>
        <w:rPr>
          <w:rFonts w:ascii="Franklin Gothic Book" w:hAnsi="Franklin Gothic Book"/>
        </w:rPr>
        <w:t xml:space="preserve">When the work creating loop is terminated the low usage alarm </w:t>
      </w:r>
      <w:r w:rsidR="00FF2F95">
        <w:rPr>
          <w:rFonts w:ascii="Franklin Gothic Book" w:hAnsi="Franklin Gothic Book"/>
        </w:rPr>
        <w:t>kills unneeded instances when CPU usage drops below 30%.</w:t>
      </w:r>
    </w:p>
    <w:p w14:paraId="4BDDAF4A" w14:textId="77777777" w:rsidR="009D235C" w:rsidRDefault="009D235C" w:rsidP="00DA3CC5">
      <w:pPr>
        <w:keepNext/>
        <w:rPr>
          <w:rFonts w:ascii="Franklin Gothic Book" w:hAnsi="Franklin Gothic Book"/>
        </w:rPr>
      </w:pPr>
    </w:p>
    <w:p w14:paraId="62B3B7EA" w14:textId="77777777" w:rsidR="009D235C" w:rsidRDefault="009D235C" w:rsidP="00DA3CC5">
      <w:pPr>
        <w:keepNext/>
        <w:rPr>
          <w:rFonts w:ascii="Franklin Gothic Book" w:hAnsi="Franklin Gothic Book"/>
        </w:rPr>
      </w:pPr>
    </w:p>
    <w:p w14:paraId="0C34D364" w14:textId="77777777" w:rsidR="00171F74" w:rsidRDefault="009D235C" w:rsidP="00171F74">
      <w:pPr>
        <w:keepNext/>
      </w:pPr>
      <w:r>
        <w:rPr>
          <w:rFonts w:ascii="Franklin Gothic Book" w:hAnsi="Franklin Gothic Book"/>
          <w:noProof/>
        </w:rPr>
        <w:drawing>
          <wp:inline distT="0" distB="0" distL="0" distR="0" wp14:anchorId="4EF1E4F6" wp14:editId="1A813D83">
            <wp:extent cx="5724525" cy="3219450"/>
            <wp:effectExtent l="0" t="0" r="9525" b="0"/>
            <wp:docPr id="94939399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B8C46" w14:textId="6444A131" w:rsidR="009D235C" w:rsidRDefault="00171F74" w:rsidP="00171F74">
      <w:pPr>
        <w:pStyle w:val="Caption"/>
        <w:rPr>
          <w:rFonts w:ascii="Franklin Gothic Book" w:hAnsi="Franklin Gothic Book"/>
        </w:rPr>
      </w:pPr>
      <w:bookmarkStart w:id="11" w:name="_Toc175529035"/>
      <w:r>
        <w:t xml:space="preserve">Figure </w:t>
      </w:r>
      <w:fldSimple w:instr=" SEQ Figure \* ARABIC ">
        <w:r w:rsidR="000B4319">
          <w:rPr>
            <w:noProof/>
          </w:rPr>
          <w:t>7</w:t>
        </w:r>
      </w:fldSimple>
      <w:r>
        <w:t xml:space="preserve"> Preview of VPC configuration</w:t>
      </w:r>
      <w:bookmarkEnd w:id="11"/>
    </w:p>
    <w:p w14:paraId="322360BD" w14:textId="77777777" w:rsidR="00FF2F95" w:rsidRDefault="00FF2F95" w:rsidP="00E75CF0">
      <w:pPr>
        <w:rPr>
          <w:rFonts w:ascii="Franklin Gothic Book" w:hAnsi="Franklin Gothic Book" w:cs="Calibri"/>
          <w:b/>
          <w:bCs/>
        </w:rPr>
      </w:pPr>
    </w:p>
    <w:p w14:paraId="31186EDC" w14:textId="77777777" w:rsidR="00171F74" w:rsidRDefault="00171F74" w:rsidP="00E75CF0">
      <w:pPr>
        <w:rPr>
          <w:rFonts w:ascii="Franklin Gothic Book" w:hAnsi="Franklin Gothic Book" w:cs="Calibri"/>
          <w:b/>
          <w:bCs/>
        </w:rPr>
      </w:pPr>
    </w:p>
    <w:p w14:paraId="6CA87613" w14:textId="77777777" w:rsidR="00643FF7" w:rsidRDefault="00643FF7" w:rsidP="00643FF7">
      <w:pPr>
        <w:keepNext/>
      </w:pPr>
      <w:r>
        <w:rPr>
          <w:rFonts w:ascii="Franklin Gothic Book" w:hAnsi="Franklin Gothic Book" w:cs="Calibri"/>
          <w:b/>
          <w:bCs/>
          <w:noProof/>
        </w:rPr>
        <w:lastRenderedPageBreak/>
        <w:drawing>
          <wp:inline distT="0" distB="0" distL="0" distR="0" wp14:anchorId="3C762560" wp14:editId="40B50666">
            <wp:extent cx="5734050" cy="7639050"/>
            <wp:effectExtent l="0" t="0" r="0" b="0"/>
            <wp:docPr id="52396319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81C70" w14:textId="5B3CAC59" w:rsidR="00171F74" w:rsidRDefault="00643FF7" w:rsidP="00643FF7">
      <w:pPr>
        <w:pStyle w:val="Caption"/>
        <w:rPr>
          <w:rFonts w:ascii="Franklin Gothic Book" w:hAnsi="Franklin Gothic Book" w:cs="Calibri"/>
          <w:b/>
          <w:bCs/>
        </w:rPr>
      </w:pPr>
      <w:bookmarkStart w:id="12" w:name="_Toc175529036"/>
      <w:r>
        <w:t xml:space="preserve">Figure </w:t>
      </w:r>
      <w:fldSimple w:instr=" SEQ Figure \* ARABIC ">
        <w:r w:rsidR="000B4319">
          <w:rPr>
            <w:noProof/>
          </w:rPr>
          <w:t>8</w:t>
        </w:r>
      </w:fldSimple>
      <w:r>
        <w:t xml:space="preserve"> VPC workflow complete.</w:t>
      </w:r>
      <w:bookmarkEnd w:id="12"/>
    </w:p>
    <w:p w14:paraId="2F6BF162" w14:textId="77777777" w:rsidR="00FF2F95" w:rsidRDefault="00FF2F95" w:rsidP="00E75CF0">
      <w:pPr>
        <w:rPr>
          <w:rFonts w:ascii="Franklin Gothic Book" w:hAnsi="Franklin Gothic Book" w:cs="Calibri"/>
          <w:b/>
          <w:bCs/>
        </w:rPr>
      </w:pPr>
    </w:p>
    <w:p w14:paraId="4C4F7A05" w14:textId="77777777" w:rsidR="00643FF7" w:rsidRDefault="00643FF7" w:rsidP="00E75CF0">
      <w:pPr>
        <w:rPr>
          <w:rFonts w:ascii="Franklin Gothic Book" w:hAnsi="Franklin Gothic Book" w:cs="Calibri"/>
          <w:b/>
          <w:bCs/>
        </w:rPr>
      </w:pPr>
    </w:p>
    <w:p w14:paraId="105C882F" w14:textId="77777777" w:rsidR="00643FF7" w:rsidRDefault="00643FF7" w:rsidP="00E75CF0">
      <w:pPr>
        <w:rPr>
          <w:rFonts w:ascii="Franklin Gothic Book" w:hAnsi="Franklin Gothic Book" w:cs="Calibri"/>
          <w:b/>
          <w:bCs/>
        </w:rPr>
      </w:pPr>
    </w:p>
    <w:p w14:paraId="7EC7B574" w14:textId="77777777" w:rsidR="00643FF7" w:rsidRDefault="00643FF7" w:rsidP="00E75CF0">
      <w:pPr>
        <w:rPr>
          <w:rFonts w:ascii="Franklin Gothic Book" w:hAnsi="Franklin Gothic Book" w:cs="Calibri"/>
          <w:b/>
          <w:bCs/>
        </w:rPr>
      </w:pPr>
    </w:p>
    <w:p w14:paraId="6619A68D" w14:textId="77777777" w:rsidR="00D73B64" w:rsidRDefault="00D73B64" w:rsidP="00D73B64">
      <w:pPr>
        <w:keepNext/>
      </w:pPr>
      <w:r>
        <w:rPr>
          <w:rFonts w:ascii="Franklin Gothic Book" w:hAnsi="Franklin Gothic Book" w:cs="Calibri"/>
          <w:b/>
          <w:bCs/>
          <w:noProof/>
        </w:rPr>
        <w:drawing>
          <wp:inline distT="0" distB="0" distL="0" distR="0" wp14:anchorId="5A05480A" wp14:editId="3BEEA478">
            <wp:extent cx="5724525" cy="3219450"/>
            <wp:effectExtent l="0" t="0" r="9525" b="0"/>
            <wp:docPr id="113790862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2E713" w14:textId="29D98A68" w:rsidR="00EA54A8" w:rsidRDefault="00D73B64" w:rsidP="00D73B64">
      <w:pPr>
        <w:pStyle w:val="Caption"/>
      </w:pPr>
      <w:bookmarkStart w:id="13" w:name="_Toc175529037"/>
      <w:r>
        <w:t xml:space="preserve">Figure </w:t>
      </w:r>
      <w:fldSimple w:instr=" SEQ Figure \* ARABIC ">
        <w:r w:rsidR="000B4319">
          <w:rPr>
            <w:noProof/>
          </w:rPr>
          <w:t>9</w:t>
        </w:r>
      </w:fldSimple>
      <w:r>
        <w:t xml:space="preserve"> VPC configured and active.</w:t>
      </w:r>
      <w:bookmarkEnd w:id="13"/>
    </w:p>
    <w:p w14:paraId="52988461" w14:textId="77777777" w:rsidR="00EA54A8" w:rsidRDefault="00EA54A8" w:rsidP="00D73B64">
      <w:pPr>
        <w:pStyle w:val="Caption"/>
      </w:pPr>
    </w:p>
    <w:p w14:paraId="33E382ED" w14:textId="77777777" w:rsidR="00EA54A8" w:rsidRDefault="00EA54A8" w:rsidP="00EA54A8">
      <w:pPr>
        <w:pStyle w:val="Caption"/>
        <w:keepNext/>
      </w:pPr>
      <w:r>
        <w:rPr>
          <w:noProof/>
        </w:rPr>
        <w:drawing>
          <wp:inline distT="0" distB="0" distL="0" distR="0" wp14:anchorId="046C8BB8" wp14:editId="3CD4A6CE">
            <wp:extent cx="5734050" cy="1171575"/>
            <wp:effectExtent l="0" t="0" r="0" b="9525"/>
            <wp:docPr id="19648681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C0D5B" w14:textId="2DB2388D" w:rsidR="00D73B64" w:rsidRDefault="00EA54A8" w:rsidP="00225E7F">
      <w:pPr>
        <w:pStyle w:val="Caption"/>
        <w:rPr>
          <w:rFonts w:ascii="Franklin Gothic Book" w:hAnsi="Franklin Gothic Book" w:cs="Calibri"/>
          <w:b/>
          <w:bCs/>
        </w:rPr>
      </w:pPr>
      <w:bookmarkStart w:id="14" w:name="_Toc175529038"/>
      <w:r>
        <w:t xml:space="preserve">Figure </w:t>
      </w:r>
      <w:fldSimple w:instr=" SEQ Figure \* ARABIC ">
        <w:r w:rsidR="000B4319">
          <w:rPr>
            <w:noProof/>
          </w:rPr>
          <w:t>10</w:t>
        </w:r>
      </w:fldSimple>
      <w:r>
        <w:t xml:space="preserve"> VPC Route Tables.</w:t>
      </w:r>
      <w:bookmarkEnd w:id="14"/>
    </w:p>
    <w:p w14:paraId="4740EB5E" w14:textId="77777777" w:rsidR="00225E7F" w:rsidRDefault="00225E7F" w:rsidP="00225E7F">
      <w:pPr>
        <w:keepNext/>
      </w:pPr>
      <w:r>
        <w:rPr>
          <w:rFonts w:ascii="Franklin Gothic Book" w:hAnsi="Franklin Gothic Book" w:cs="Calibri"/>
          <w:b/>
          <w:bCs/>
          <w:noProof/>
        </w:rPr>
        <w:lastRenderedPageBreak/>
        <w:drawing>
          <wp:inline distT="0" distB="0" distL="0" distR="0" wp14:anchorId="7D28CD87" wp14:editId="481D3B44">
            <wp:extent cx="5724525" cy="3219450"/>
            <wp:effectExtent l="0" t="0" r="9525" b="0"/>
            <wp:docPr id="184524058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370C9" w14:textId="29C1F226" w:rsidR="00225E7F" w:rsidRDefault="00225E7F" w:rsidP="00225E7F">
      <w:pPr>
        <w:pStyle w:val="Caption"/>
      </w:pPr>
      <w:bookmarkStart w:id="15" w:name="_Toc175529039"/>
      <w:r>
        <w:t xml:space="preserve">Figure </w:t>
      </w:r>
      <w:fldSimple w:instr=" SEQ Figure \* ARABIC ">
        <w:r w:rsidR="000B4319">
          <w:rPr>
            <w:noProof/>
          </w:rPr>
          <w:t>11</w:t>
        </w:r>
      </w:fldSimple>
      <w:r>
        <w:t xml:space="preserve"> Security Groups</w:t>
      </w:r>
      <w:bookmarkEnd w:id="15"/>
    </w:p>
    <w:p w14:paraId="7783E3D8" w14:textId="77777777" w:rsidR="00225E7F" w:rsidRDefault="00225E7F" w:rsidP="00225E7F">
      <w:pPr>
        <w:pStyle w:val="Caption"/>
        <w:keepNext/>
      </w:pPr>
      <w:r>
        <w:rPr>
          <w:noProof/>
        </w:rPr>
        <w:drawing>
          <wp:inline distT="0" distB="0" distL="0" distR="0" wp14:anchorId="41E1BAF6" wp14:editId="0F79A0DF">
            <wp:extent cx="5724525" cy="3219450"/>
            <wp:effectExtent l="0" t="0" r="9525" b="0"/>
            <wp:docPr id="123357327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BBCAF" w14:textId="721F9072" w:rsidR="00225E7F" w:rsidRDefault="00225E7F" w:rsidP="00225E7F">
      <w:pPr>
        <w:pStyle w:val="Caption"/>
        <w:rPr>
          <w:rFonts w:ascii="Franklin Gothic Book" w:hAnsi="Franklin Gothic Book" w:cs="Calibri"/>
          <w:b/>
          <w:bCs/>
        </w:rPr>
      </w:pPr>
      <w:bookmarkStart w:id="16" w:name="_Toc175529040"/>
      <w:r>
        <w:t xml:space="preserve">Figure </w:t>
      </w:r>
      <w:fldSimple w:instr=" SEQ Figure \* ARABIC ">
        <w:r w:rsidR="000B4319">
          <w:rPr>
            <w:noProof/>
          </w:rPr>
          <w:t>12</w:t>
        </w:r>
      </w:fldSimple>
      <w:r>
        <w:t xml:space="preserve"> VPC Resource Map with a route highlighted.</w:t>
      </w:r>
      <w:bookmarkEnd w:id="16"/>
    </w:p>
    <w:p w14:paraId="269124AB" w14:textId="77777777" w:rsidR="00D73B64" w:rsidRDefault="00D73B64" w:rsidP="00E75CF0">
      <w:pPr>
        <w:rPr>
          <w:rFonts w:ascii="Franklin Gothic Book" w:hAnsi="Franklin Gothic Book" w:cs="Calibri"/>
          <w:b/>
          <w:bCs/>
        </w:rPr>
      </w:pPr>
    </w:p>
    <w:p w14:paraId="74F4375A" w14:textId="77777777" w:rsidR="002B640E" w:rsidRDefault="002B640E" w:rsidP="002B640E">
      <w:pPr>
        <w:keepNext/>
      </w:pPr>
      <w:r>
        <w:rPr>
          <w:rFonts w:ascii="Franklin Gothic Book" w:hAnsi="Franklin Gothic Book" w:cs="Calibri"/>
          <w:b/>
          <w:bCs/>
          <w:noProof/>
        </w:rPr>
        <w:lastRenderedPageBreak/>
        <w:drawing>
          <wp:inline distT="0" distB="0" distL="0" distR="0" wp14:anchorId="18D31DD5" wp14:editId="22D66F42">
            <wp:extent cx="4341480" cy="4514850"/>
            <wp:effectExtent l="0" t="0" r="2540" b="0"/>
            <wp:docPr id="190408274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822" cy="452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71CF" w14:textId="1FE31603" w:rsidR="00D73B64" w:rsidRDefault="002B640E" w:rsidP="002B640E">
      <w:pPr>
        <w:pStyle w:val="Caption"/>
        <w:rPr>
          <w:rFonts w:ascii="Franklin Gothic Book" w:hAnsi="Franklin Gothic Book" w:cs="Calibri"/>
          <w:b/>
          <w:bCs/>
        </w:rPr>
      </w:pPr>
      <w:bookmarkStart w:id="17" w:name="_Toc175529041"/>
      <w:r>
        <w:t xml:space="preserve">Figure </w:t>
      </w:r>
      <w:fldSimple w:instr=" SEQ Figure \* ARABIC ">
        <w:r w:rsidR="000B4319">
          <w:rPr>
            <w:noProof/>
          </w:rPr>
          <w:t>13</w:t>
        </w:r>
      </w:fldSimple>
      <w:r>
        <w:t xml:space="preserve"> Editing Subnet Settings.</w:t>
      </w:r>
      <w:bookmarkEnd w:id="17"/>
    </w:p>
    <w:p w14:paraId="33A90010" w14:textId="77777777" w:rsidR="00D73B64" w:rsidRDefault="00D73B64" w:rsidP="00E75CF0">
      <w:pPr>
        <w:rPr>
          <w:rFonts w:ascii="Franklin Gothic Book" w:hAnsi="Franklin Gothic Book" w:cs="Calibri"/>
          <w:b/>
          <w:bCs/>
        </w:rPr>
      </w:pPr>
    </w:p>
    <w:p w14:paraId="3B6F70B7" w14:textId="77777777" w:rsidR="002E0947" w:rsidRDefault="002E0947" w:rsidP="002E0947">
      <w:pPr>
        <w:keepNext/>
      </w:pPr>
      <w:r>
        <w:rPr>
          <w:rFonts w:ascii="Franklin Gothic Book" w:hAnsi="Franklin Gothic Book" w:cs="Calibri"/>
          <w:b/>
          <w:bCs/>
          <w:noProof/>
        </w:rPr>
        <w:drawing>
          <wp:inline distT="0" distB="0" distL="0" distR="0" wp14:anchorId="372D1D91" wp14:editId="153AB777">
            <wp:extent cx="5724525" cy="1866900"/>
            <wp:effectExtent l="0" t="0" r="9525" b="0"/>
            <wp:docPr id="148677434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7E262" w14:textId="24D53719" w:rsidR="002B640E" w:rsidRDefault="002E0947" w:rsidP="002E0947">
      <w:pPr>
        <w:pStyle w:val="Caption"/>
        <w:rPr>
          <w:rFonts w:ascii="Franklin Gothic Book" w:hAnsi="Franklin Gothic Book" w:cs="Calibri"/>
          <w:b/>
          <w:bCs/>
        </w:rPr>
      </w:pPr>
      <w:bookmarkStart w:id="18" w:name="_Toc175529042"/>
      <w:r>
        <w:t xml:space="preserve">Figure </w:t>
      </w:r>
      <w:fldSimple w:instr=" SEQ Figure \* ARABIC ">
        <w:r w:rsidR="000B4319">
          <w:rPr>
            <w:noProof/>
          </w:rPr>
          <w:t>14</w:t>
        </w:r>
      </w:fldSimple>
      <w:r>
        <w:t xml:space="preserve"> Set IP address to Auto Assignment</w:t>
      </w:r>
      <w:bookmarkEnd w:id="18"/>
    </w:p>
    <w:p w14:paraId="1AC86796" w14:textId="77777777" w:rsidR="002E0947" w:rsidRDefault="002E0947" w:rsidP="00E75CF0">
      <w:pPr>
        <w:rPr>
          <w:rFonts w:ascii="Franklin Gothic Book" w:hAnsi="Franklin Gothic Book" w:cs="Calibri"/>
          <w:b/>
          <w:bCs/>
        </w:rPr>
      </w:pPr>
    </w:p>
    <w:p w14:paraId="32259926" w14:textId="77777777" w:rsidR="001C71ED" w:rsidRDefault="001C71ED" w:rsidP="00E75CF0">
      <w:pPr>
        <w:rPr>
          <w:rFonts w:ascii="Franklin Gothic Book" w:hAnsi="Franklin Gothic Book" w:cs="Calibri"/>
          <w:b/>
          <w:bCs/>
        </w:rPr>
      </w:pPr>
    </w:p>
    <w:p w14:paraId="6A2DC357" w14:textId="77777777" w:rsidR="002C3A6E" w:rsidRDefault="002C3A6E" w:rsidP="002C3A6E">
      <w:pPr>
        <w:keepNext/>
      </w:pPr>
      <w:r>
        <w:rPr>
          <w:rFonts w:ascii="Franklin Gothic Book" w:hAnsi="Franklin Gothic Book" w:cs="Calibri"/>
          <w:b/>
          <w:bCs/>
          <w:noProof/>
        </w:rPr>
        <w:lastRenderedPageBreak/>
        <w:drawing>
          <wp:inline distT="0" distB="0" distL="0" distR="0" wp14:anchorId="38F36411" wp14:editId="6702EAC3">
            <wp:extent cx="5238750" cy="2133600"/>
            <wp:effectExtent l="0" t="0" r="0" b="0"/>
            <wp:docPr id="104819642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CF32" w14:textId="7D0B4B2E" w:rsidR="002C3A6E" w:rsidRDefault="002C3A6E" w:rsidP="002C3A6E">
      <w:pPr>
        <w:pStyle w:val="Caption"/>
      </w:pPr>
      <w:bookmarkStart w:id="19" w:name="_Toc175529043"/>
      <w:r>
        <w:t xml:space="preserve">Figure </w:t>
      </w:r>
      <w:fldSimple w:instr=" SEQ Figure \* ARABIC ">
        <w:r w:rsidR="000B4319">
          <w:rPr>
            <w:noProof/>
          </w:rPr>
          <w:t>15</w:t>
        </w:r>
      </w:fldSimple>
      <w:r>
        <w:t xml:space="preserve"> Launch Template Success.</w:t>
      </w:r>
      <w:bookmarkEnd w:id="19"/>
    </w:p>
    <w:p w14:paraId="242E55D5" w14:textId="77777777" w:rsidR="001C71ED" w:rsidRDefault="001C71ED" w:rsidP="001C71ED">
      <w:pPr>
        <w:keepNext/>
      </w:pPr>
      <w:r>
        <w:rPr>
          <w:rFonts w:ascii="Franklin Gothic Book" w:hAnsi="Franklin Gothic Book" w:cs="Calibri"/>
          <w:b/>
          <w:bCs/>
          <w:noProof/>
        </w:rPr>
        <w:lastRenderedPageBreak/>
        <w:drawing>
          <wp:inline distT="0" distB="0" distL="0" distR="0" wp14:anchorId="2B16CB24" wp14:editId="02AD5C35">
            <wp:extent cx="5734050" cy="6610350"/>
            <wp:effectExtent l="0" t="0" r="0" b="0"/>
            <wp:docPr id="21971894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29B6" w14:textId="4AEA6228" w:rsidR="001C71ED" w:rsidRDefault="001C71ED" w:rsidP="001C71ED">
      <w:pPr>
        <w:pStyle w:val="Caption"/>
        <w:rPr>
          <w:rFonts w:ascii="Franklin Gothic Book" w:hAnsi="Franklin Gothic Book" w:cs="Calibri"/>
          <w:b/>
          <w:bCs/>
        </w:rPr>
      </w:pPr>
      <w:bookmarkStart w:id="20" w:name="_Toc175529044"/>
      <w:r>
        <w:t xml:space="preserve">Figure </w:t>
      </w:r>
      <w:fldSimple w:instr=" SEQ Figure \* ARABIC ">
        <w:r w:rsidR="000B4319">
          <w:rPr>
            <w:noProof/>
          </w:rPr>
          <w:t>16</w:t>
        </w:r>
      </w:fldSimple>
      <w:r>
        <w:t xml:space="preserve"> Launching an Instance - part 1</w:t>
      </w:r>
      <w:r w:rsidR="00544C59">
        <w:t xml:space="preserve"> </w:t>
      </w:r>
      <w:r w:rsidR="00677333">
        <w:t>–</w:t>
      </w:r>
      <w:r w:rsidR="00544C59">
        <w:t xml:space="preserve"> </w:t>
      </w:r>
      <w:r w:rsidR="00677333">
        <w:t>choosing an AMI.</w:t>
      </w:r>
      <w:bookmarkEnd w:id="20"/>
    </w:p>
    <w:p w14:paraId="1830C7B1" w14:textId="77777777" w:rsidR="001C71ED" w:rsidRDefault="001C71ED" w:rsidP="001C71ED">
      <w:pPr>
        <w:keepNext/>
      </w:pPr>
      <w:r>
        <w:rPr>
          <w:rFonts w:ascii="Franklin Gothic Book" w:hAnsi="Franklin Gothic Book" w:cs="Calibri"/>
          <w:b/>
          <w:bCs/>
          <w:noProof/>
        </w:rPr>
        <w:lastRenderedPageBreak/>
        <w:drawing>
          <wp:inline distT="0" distB="0" distL="0" distR="0" wp14:anchorId="2E1460F8" wp14:editId="29D62F76">
            <wp:extent cx="5724525" cy="6610350"/>
            <wp:effectExtent l="0" t="0" r="9525" b="0"/>
            <wp:docPr id="196211716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20C5E" w14:textId="1AF590A1" w:rsidR="001C71ED" w:rsidRDefault="001C71ED" w:rsidP="001C71ED">
      <w:pPr>
        <w:pStyle w:val="Caption"/>
      </w:pPr>
      <w:bookmarkStart w:id="21" w:name="_Toc175529045"/>
      <w:r>
        <w:t xml:space="preserve">Figure </w:t>
      </w:r>
      <w:fldSimple w:instr=" SEQ Figure \* ARABIC ">
        <w:r w:rsidR="000B4319">
          <w:rPr>
            <w:noProof/>
          </w:rPr>
          <w:t>17</w:t>
        </w:r>
      </w:fldSimple>
      <w:r w:rsidRPr="00387EA3">
        <w:t xml:space="preserve"> Launching an Instance - part </w:t>
      </w:r>
      <w:r>
        <w:t>2 – Key Pair</w:t>
      </w:r>
      <w:r w:rsidR="00544C59">
        <w:t xml:space="preserve">, </w:t>
      </w:r>
      <w:r>
        <w:t>Network Settings</w:t>
      </w:r>
      <w:r w:rsidR="00544C59">
        <w:t xml:space="preserve"> (Subnets), and Security Group.</w:t>
      </w:r>
      <w:bookmarkEnd w:id="21"/>
    </w:p>
    <w:p w14:paraId="765E22CE" w14:textId="77777777" w:rsidR="00544C59" w:rsidRPr="00544C59" w:rsidRDefault="00544C59" w:rsidP="00544C59"/>
    <w:p w14:paraId="30784A4E" w14:textId="77777777" w:rsidR="001C71ED" w:rsidRDefault="001C71ED" w:rsidP="00E75CF0">
      <w:pPr>
        <w:rPr>
          <w:rFonts w:ascii="Franklin Gothic Book" w:hAnsi="Franklin Gothic Book" w:cs="Calibri"/>
          <w:b/>
          <w:bCs/>
        </w:rPr>
      </w:pPr>
    </w:p>
    <w:p w14:paraId="3C9A7AE7" w14:textId="77777777" w:rsidR="005E1E69" w:rsidRDefault="00677333" w:rsidP="005E1E69">
      <w:pPr>
        <w:keepNext/>
      </w:pPr>
      <w:r>
        <w:rPr>
          <w:noProof/>
        </w:rPr>
        <w:lastRenderedPageBreak/>
        <w:drawing>
          <wp:inline distT="0" distB="0" distL="0" distR="0" wp14:anchorId="5B389FDF" wp14:editId="63177E44">
            <wp:extent cx="5724525" cy="4600575"/>
            <wp:effectExtent l="0" t="0" r="9525" b="9525"/>
            <wp:docPr id="3663322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3226" name="Picture 6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C4B9" w14:textId="47D1EE8C" w:rsidR="001C71ED" w:rsidRDefault="005E1E69" w:rsidP="005E1E69">
      <w:pPr>
        <w:pStyle w:val="Caption"/>
      </w:pPr>
      <w:bookmarkStart w:id="22" w:name="_Toc175529046"/>
      <w:r>
        <w:t xml:space="preserve">Figure </w:t>
      </w:r>
      <w:fldSimple w:instr=" SEQ Figure \* ARABIC ">
        <w:r w:rsidR="000B4319">
          <w:rPr>
            <w:noProof/>
          </w:rPr>
          <w:t>18</w:t>
        </w:r>
      </w:fldSimple>
      <w:r>
        <w:t xml:space="preserve"> </w:t>
      </w:r>
      <w:r w:rsidRPr="00281F51">
        <w:t xml:space="preserve"> Launching an Instance - part </w:t>
      </w:r>
      <w:r>
        <w:t>3 - adding a script.</w:t>
      </w:r>
      <w:bookmarkEnd w:id="22"/>
    </w:p>
    <w:p w14:paraId="14BC1079" w14:textId="77777777" w:rsidR="00372F08" w:rsidRDefault="002A14B7" w:rsidP="00372F08">
      <w:pPr>
        <w:keepNext/>
      </w:pPr>
      <w:r>
        <w:rPr>
          <w:noProof/>
        </w:rPr>
        <w:lastRenderedPageBreak/>
        <w:drawing>
          <wp:inline distT="0" distB="0" distL="0" distR="0" wp14:anchorId="6C846D9E" wp14:editId="3BCC8DB6">
            <wp:extent cx="5724525" cy="6686550"/>
            <wp:effectExtent l="0" t="0" r="9525" b="0"/>
            <wp:docPr id="6516921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038C" w14:textId="101F909C" w:rsidR="005E1E69" w:rsidRDefault="00372F08" w:rsidP="00372F08">
      <w:pPr>
        <w:pStyle w:val="Caption"/>
        <w:rPr>
          <w:noProof/>
        </w:rPr>
      </w:pPr>
      <w:bookmarkStart w:id="23" w:name="_Toc175529047"/>
      <w:r>
        <w:t xml:space="preserve">Figure </w:t>
      </w:r>
      <w:fldSimple w:instr=" SEQ Figure \* ARABIC ">
        <w:r w:rsidR="000B4319">
          <w:rPr>
            <w:noProof/>
          </w:rPr>
          <w:t>19</w:t>
        </w:r>
      </w:fldSimple>
      <w:r>
        <w:t xml:space="preserve"> Launch Instance with key pair</w:t>
      </w:r>
      <w:r>
        <w:rPr>
          <w:noProof/>
        </w:rPr>
        <w:t xml:space="preserve"> and Network settings.</w:t>
      </w:r>
      <w:bookmarkEnd w:id="23"/>
    </w:p>
    <w:p w14:paraId="2B647230" w14:textId="2E8169B0" w:rsidR="00372F08" w:rsidRPr="00372F08" w:rsidRDefault="00372F08" w:rsidP="00372F08"/>
    <w:p w14:paraId="3799BDEC" w14:textId="77777777" w:rsidR="002C48FF" w:rsidRDefault="002C48FF">
      <w:pPr>
        <w:spacing w:after="200"/>
        <w:rPr>
          <w:rFonts w:ascii="Franklin Gothic Book" w:hAnsi="Franklin Gothic Book" w:cs="Calibri"/>
          <w:b/>
          <w:bCs/>
        </w:rPr>
      </w:pPr>
      <w:r>
        <w:rPr>
          <w:rFonts w:ascii="Franklin Gothic Book" w:hAnsi="Franklin Gothic Book" w:cs="Calibri"/>
          <w:b/>
          <w:bCs/>
        </w:rPr>
        <w:br w:type="page"/>
      </w:r>
    </w:p>
    <w:p w14:paraId="2D817501" w14:textId="2878A68A" w:rsidR="00E75CF0" w:rsidRDefault="00E75CF0" w:rsidP="00E75CF0">
      <w:pPr>
        <w:rPr>
          <w:rFonts w:ascii="Franklin Gothic Book" w:hAnsi="Franklin Gothic Book" w:cs="Calibri"/>
          <w:b/>
          <w:bCs/>
        </w:rPr>
      </w:pPr>
      <w:r w:rsidRPr="000839C3">
        <w:rPr>
          <w:rFonts w:ascii="Franklin Gothic Book" w:hAnsi="Franklin Gothic Book" w:cs="Calibri"/>
          <w:b/>
          <w:bCs/>
        </w:rPr>
        <w:lastRenderedPageBreak/>
        <w:t>Auto-scaling implementation and demonstration of scaling activity based on CloudWatch alarm.</w:t>
      </w:r>
    </w:p>
    <w:p w14:paraId="7971F4BD" w14:textId="77777777" w:rsidR="00370CAB" w:rsidRDefault="00370CAB" w:rsidP="00E75CF0">
      <w:pPr>
        <w:rPr>
          <w:rFonts w:ascii="Franklin Gothic Book" w:hAnsi="Franklin Gothic Book" w:cs="Calibri"/>
          <w:b/>
          <w:bCs/>
        </w:rPr>
      </w:pPr>
    </w:p>
    <w:p w14:paraId="4A446AE8" w14:textId="77777777" w:rsidR="00370CAB" w:rsidRDefault="00370CAB" w:rsidP="00370CAB">
      <w:pPr>
        <w:keepNext/>
      </w:pPr>
      <w:r>
        <w:rPr>
          <w:rFonts w:ascii="Franklin Gothic Book" w:hAnsi="Franklin Gothic Book" w:cs="Calibri"/>
          <w:b/>
          <w:bCs/>
          <w:noProof/>
        </w:rPr>
        <w:drawing>
          <wp:inline distT="0" distB="0" distL="0" distR="0" wp14:anchorId="465680AB" wp14:editId="4D95C763">
            <wp:extent cx="4176784" cy="3752850"/>
            <wp:effectExtent l="0" t="0" r="0" b="0"/>
            <wp:docPr id="361680396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80396" name="Picture 7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4" cy="375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66DD" w14:textId="65C9DDB5" w:rsidR="00370CAB" w:rsidRDefault="00370CAB" w:rsidP="00370CAB">
      <w:pPr>
        <w:pStyle w:val="Caption"/>
      </w:pPr>
      <w:bookmarkStart w:id="24" w:name="_Toc175529048"/>
      <w:r>
        <w:t xml:space="preserve">Figure </w:t>
      </w:r>
      <w:fldSimple w:instr=" SEQ Figure \* ARABIC ">
        <w:r w:rsidR="000B4319">
          <w:rPr>
            <w:noProof/>
          </w:rPr>
          <w:t>20</w:t>
        </w:r>
      </w:fldSimple>
      <w:r>
        <w:t xml:space="preserve"> Before Target Group setup.</w:t>
      </w:r>
      <w:bookmarkEnd w:id="24"/>
    </w:p>
    <w:p w14:paraId="2D5C1AAD" w14:textId="77777777" w:rsidR="002C48FF" w:rsidRDefault="002C48FF" w:rsidP="00E75CF0">
      <w:pPr>
        <w:rPr>
          <w:rFonts w:ascii="Franklin Gothic Book" w:hAnsi="Franklin Gothic Book" w:cs="Calibri"/>
          <w:b/>
          <w:bCs/>
        </w:rPr>
      </w:pPr>
    </w:p>
    <w:p w14:paraId="62B18581" w14:textId="2BDAEEE9" w:rsidR="00ED2976" w:rsidRPr="002C48FF" w:rsidRDefault="002C48FF" w:rsidP="002C48FF">
      <w:pPr>
        <w:rPr>
          <w:rFonts w:ascii="Franklin Gothic Book" w:hAnsi="Franklin Gothic Book" w:cs="Calibri"/>
          <w:b/>
          <w:bCs/>
        </w:rPr>
      </w:pPr>
      <w:r>
        <w:rPr>
          <w:noProof/>
        </w:rPr>
        <w:drawing>
          <wp:inline distT="0" distB="0" distL="0" distR="0" wp14:anchorId="090C20DD" wp14:editId="315564F3">
            <wp:extent cx="5724525" cy="3219450"/>
            <wp:effectExtent l="0" t="0" r="9525" b="0"/>
            <wp:docPr id="1075785222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5222" name="Picture 6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C893" w14:textId="52C92899" w:rsidR="009D04F8" w:rsidRDefault="00ED2976" w:rsidP="00ED2976">
      <w:pPr>
        <w:pStyle w:val="Caption"/>
      </w:pPr>
      <w:bookmarkStart w:id="25" w:name="_Toc175529049"/>
      <w:r>
        <w:t xml:space="preserve">Figure </w:t>
      </w:r>
      <w:fldSimple w:instr=" SEQ Figure \* ARABIC ">
        <w:r w:rsidR="000B4319">
          <w:rPr>
            <w:noProof/>
          </w:rPr>
          <w:t>21</w:t>
        </w:r>
      </w:fldSimple>
      <w:r>
        <w:t xml:space="preserve"> Load balancing Target Group.</w:t>
      </w:r>
      <w:bookmarkEnd w:id="25"/>
    </w:p>
    <w:p w14:paraId="175DCC57" w14:textId="77777777" w:rsidR="002C48FF" w:rsidRPr="000839C3" w:rsidRDefault="002C48FF" w:rsidP="00E75CF0">
      <w:pPr>
        <w:rPr>
          <w:rFonts w:ascii="Franklin Gothic Book" w:hAnsi="Franklin Gothic Book" w:cs="Calibri"/>
          <w:b/>
          <w:bCs/>
        </w:rPr>
      </w:pPr>
    </w:p>
    <w:p w14:paraId="7E58F81D" w14:textId="77777777" w:rsidR="00DC1BC2" w:rsidRDefault="002C48FF" w:rsidP="00DC1BC2">
      <w:pPr>
        <w:keepNext/>
      </w:pPr>
      <w:r>
        <w:rPr>
          <w:rFonts w:ascii="Franklin Gothic Book" w:hAnsi="Franklin Gothic Book" w:cs="Calibri"/>
          <w:b/>
          <w:bCs/>
          <w:noProof/>
        </w:rPr>
        <w:lastRenderedPageBreak/>
        <w:drawing>
          <wp:inline distT="0" distB="0" distL="0" distR="0" wp14:anchorId="0123993B" wp14:editId="6030B261">
            <wp:extent cx="5724525" cy="3219450"/>
            <wp:effectExtent l="0" t="0" r="9525" b="0"/>
            <wp:docPr id="1788218228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18228" name="Picture 6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D666A" w14:textId="2DC95BDE" w:rsidR="00575BC0" w:rsidRDefault="00DC1BC2" w:rsidP="00DC1BC2">
      <w:pPr>
        <w:pStyle w:val="Caption"/>
      </w:pPr>
      <w:bookmarkStart w:id="26" w:name="_Toc175529050"/>
      <w:r>
        <w:t xml:space="preserve">Figure </w:t>
      </w:r>
      <w:fldSimple w:instr=" SEQ Figure \* ARABIC ">
        <w:r w:rsidR="000B4319">
          <w:rPr>
            <w:noProof/>
          </w:rPr>
          <w:t>22</w:t>
        </w:r>
      </w:fldSimple>
      <w:r>
        <w:t xml:space="preserve"> Load Balancer created </w:t>
      </w:r>
      <w:r w:rsidR="00BF7C00">
        <w:t>successfully</w:t>
      </w:r>
      <w:r>
        <w:t>.</w:t>
      </w:r>
      <w:bookmarkEnd w:id="26"/>
    </w:p>
    <w:p w14:paraId="31260958" w14:textId="77777777" w:rsidR="003F1BB7" w:rsidRDefault="003F1BB7" w:rsidP="00DC1BC2"/>
    <w:p w14:paraId="3328B07E" w14:textId="77777777" w:rsidR="003F1BB7" w:rsidRDefault="003F1BB7" w:rsidP="00DC1BC2"/>
    <w:p w14:paraId="0B4AFFD9" w14:textId="77777777" w:rsidR="00ED6F92" w:rsidRDefault="003F1BB7" w:rsidP="00ED6F92">
      <w:pPr>
        <w:keepNext/>
      </w:pPr>
      <w:r>
        <w:rPr>
          <w:noProof/>
        </w:rPr>
        <w:drawing>
          <wp:inline distT="0" distB="0" distL="0" distR="0" wp14:anchorId="7969DA44" wp14:editId="5CC1D498">
            <wp:extent cx="5734050" cy="3752850"/>
            <wp:effectExtent l="0" t="0" r="0" b="0"/>
            <wp:docPr id="12965526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B7F8" w14:textId="66C94709" w:rsidR="003F1BB7" w:rsidRPr="00DC1BC2" w:rsidRDefault="00ED6F92" w:rsidP="00ED6F92">
      <w:pPr>
        <w:pStyle w:val="Caption"/>
      </w:pPr>
      <w:bookmarkStart w:id="27" w:name="_Toc175529051"/>
      <w:r>
        <w:t xml:space="preserve">Figure </w:t>
      </w:r>
      <w:fldSimple w:instr=" SEQ Figure \* ARABIC ">
        <w:r w:rsidR="000B4319">
          <w:rPr>
            <w:noProof/>
          </w:rPr>
          <w:t>23</w:t>
        </w:r>
      </w:fldSimple>
      <w:r>
        <w:t xml:space="preserve"> Load</w:t>
      </w:r>
      <w:r w:rsidR="00A619C2">
        <w:t xml:space="preserve"> B</w:t>
      </w:r>
      <w:r>
        <w:t>alancer details in browser.</w:t>
      </w:r>
      <w:bookmarkEnd w:id="27"/>
    </w:p>
    <w:p w14:paraId="70A80128" w14:textId="77777777" w:rsidR="00BF7C00" w:rsidRDefault="00BF7C00">
      <w:pPr>
        <w:spacing w:after="200"/>
        <w:rPr>
          <w:rFonts w:ascii="Franklin Gothic Book" w:hAnsi="Franklin Gothic Book" w:cs="Calibri"/>
          <w:b/>
          <w:bCs/>
        </w:rPr>
      </w:pPr>
      <w:r>
        <w:rPr>
          <w:rFonts w:ascii="Franklin Gothic Book" w:hAnsi="Franklin Gothic Book" w:cs="Calibri"/>
          <w:b/>
          <w:bCs/>
        </w:rPr>
        <w:br w:type="page"/>
      </w:r>
    </w:p>
    <w:p w14:paraId="7131710C" w14:textId="77777777" w:rsidR="002764B4" w:rsidRDefault="002764B4" w:rsidP="00E75CF0">
      <w:pPr>
        <w:rPr>
          <w:rFonts w:ascii="Franklin Gothic Book" w:hAnsi="Franklin Gothic Book" w:cs="Calibri"/>
          <w:b/>
          <w:bCs/>
        </w:rPr>
      </w:pPr>
    </w:p>
    <w:p w14:paraId="4CD06BAF" w14:textId="77777777" w:rsidR="002764B4" w:rsidRDefault="002764B4" w:rsidP="00E75CF0">
      <w:pPr>
        <w:rPr>
          <w:rFonts w:ascii="Franklin Gothic Book" w:hAnsi="Franklin Gothic Book" w:cs="Calibri"/>
          <w:b/>
          <w:bCs/>
        </w:rPr>
      </w:pPr>
    </w:p>
    <w:p w14:paraId="112DAF51" w14:textId="77777777" w:rsidR="002764B4" w:rsidRDefault="002764B4" w:rsidP="002764B4">
      <w:pPr>
        <w:keepNext/>
      </w:pPr>
      <w:r>
        <w:rPr>
          <w:rFonts w:ascii="Franklin Gothic Book" w:hAnsi="Franklin Gothic Book" w:cs="Calibri"/>
          <w:b/>
          <w:bCs/>
          <w:noProof/>
        </w:rPr>
        <w:drawing>
          <wp:inline distT="0" distB="0" distL="0" distR="0" wp14:anchorId="6162FF6A" wp14:editId="2AE23633">
            <wp:extent cx="5724525" cy="4400550"/>
            <wp:effectExtent l="0" t="0" r="0" b="4445"/>
            <wp:docPr id="205858933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B1C1" w14:textId="0D06EABF" w:rsidR="002764B4" w:rsidRDefault="002764B4" w:rsidP="002764B4">
      <w:pPr>
        <w:pStyle w:val="Caption"/>
        <w:rPr>
          <w:rFonts w:ascii="Franklin Gothic Book" w:hAnsi="Franklin Gothic Book" w:cs="Calibri"/>
          <w:b/>
          <w:bCs/>
        </w:rPr>
      </w:pPr>
      <w:bookmarkStart w:id="28" w:name="_Toc175529052"/>
      <w:r>
        <w:t xml:space="preserve">Figure </w:t>
      </w:r>
      <w:fldSimple w:instr=" SEQ Figure \* ARABIC ">
        <w:r w:rsidR="000B4319">
          <w:rPr>
            <w:noProof/>
          </w:rPr>
          <w:t>24</w:t>
        </w:r>
      </w:fldSimple>
      <w:r>
        <w:t xml:space="preserve"> Creating an Auto Scaling group.</w:t>
      </w:r>
      <w:bookmarkEnd w:id="28"/>
    </w:p>
    <w:p w14:paraId="46F27836" w14:textId="77777777" w:rsidR="002764B4" w:rsidRDefault="002764B4" w:rsidP="00E75CF0">
      <w:pPr>
        <w:rPr>
          <w:rFonts w:ascii="Franklin Gothic Book" w:hAnsi="Franklin Gothic Book" w:cs="Calibri"/>
          <w:b/>
          <w:bCs/>
        </w:rPr>
      </w:pPr>
    </w:p>
    <w:p w14:paraId="74CFC9E6" w14:textId="77777777" w:rsidR="003C4616" w:rsidRDefault="002764B4" w:rsidP="003C4616">
      <w:pPr>
        <w:keepNext/>
      </w:pPr>
      <w:r>
        <w:rPr>
          <w:rFonts w:ascii="Franklin Gothic Book" w:hAnsi="Franklin Gothic Book" w:cs="Calibri"/>
          <w:b/>
          <w:bCs/>
          <w:noProof/>
        </w:rPr>
        <w:lastRenderedPageBreak/>
        <w:drawing>
          <wp:inline distT="0" distB="0" distL="0" distR="0" wp14:anchorId="23A79C34" wp14:editId="71541A0C">
            <wp:extent cx="5734050" cy="6010275"/>
            <wp:effectExtent l="0" t="0" r="0" b="9525"/>
            <wp:docPr id="134325623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67B6" w14:textId="7E08C7E0" w:rsidR="002764B4" w:rsidRDefault="003C4616" w:rsidP="003C4616">
      <w:pPr>
        <w:pStyle w:val="Caption"/>
        <w:rPr>
          <w:rFonts w:ascii="Franklin Gothic Book" w:hAnsi="Franklin Gothic Book" w:cs="Calibri"/>
          <w:b/>
          <w:bCs/>
        </w:rPr>
      </w:pPr>
      <w:bookmarkStart w:id="29" w:name="_Toc175529053"/>
      <w:r>
        <w:t xml:space="preserve">Figure </w:t>
      </w:r>
      <w:fldSimple w:instr=" SEQ Figure \* ARABIC ">
        <w:r w:rsidR="000B4319">
          <w:rPr>
            <w:noProof/>
          </w:rPr>
          <w:t>25</w:t>
        </w:r>
      </w:fldSimple>
      <w:r>
        <w:t xml:space="preserve"> Auto Scaling - Choosing a Launch Template and Network.</w:t>
      </w:r>
      <w:bookmarkEnd w:id="29"/>
    </w:p>
    <w:p w14:paraId="5A37A580" w14:textId="77777777" w:rsidR="002764B4" w:rsidRDefault="002764B4" w:rsidP="00E75CF0">
      <w:pPr>
        <w:rPr>
          <w:rFonts w:ascii="Franklin Gothic Book" w:hAnsi="Franklin Gothic Book" w:cs="Calibri"/>
          <w:b/>
          <w:bCs/>
        </w:rPr>
      </w:pPr>
    </w:p>
    <w:p w14:paraId="4067E27F" w14:textId="77777777" w:rsidR="002764B4" w:rsidRDefault="002764B4" w:rsidP="00E75CF0">
      <w:pPr>
        <w:rPr>
          <w:rFonts w:ascii="Franklin Gothic Book" w:hAnsi="Franklin Gothic Book" w:cs="Calibri"/>
          <w:b/>
          <w:bCs/>
        </w:rPr>
      </w:pPr>
    </w:p>
    <w:p w14:paraId="09FF630C" w14:textId="77777777" w:rsidR="003C4616" w:rsidRDefault="003C4616" w:rsidP="00E75CF0">
      <w:pPr>
        <w:rPr>
          <w:rFonts w:ascii="Franklin Gothic Book" w:hAnsi="Franklin Gothic Book" w:cs="Calibri"/>
          <w:b/>
          <w:bCs/>
        </w:rPr>
      </w:pPr>
    </w:p>
    <w:p w14:paraId="5C08BD55" w14:textId="77777777" w:rsidR="003C4616" w:rsidRDefault="003C4616" w:rsidP="00E75CF0">
      <w:pPr>
        <w:rPr>
          <w:rFonts w:ascii="Franklin Gothic Book" w:hAnsi="Franklin Gothic Book" w:cs="Calibri"/>
          <w:b/>
          <w:bCs/>
        </w:rPr>
      </w:pPr>
    </w:p>
    <w:p w14:paraId="41A8DA37" w14:textId="77777777" w:rsidR="003C4616" w:rsidRDefault="003C4616" w:rsidP="003C4616">
      <w:pPr>
        <w:keepNext/>
      </w:pPr>
      <w:r>
        <w:rPr>
          <w:rFonts w:ascii="Franklin Gothic Book" w:hAnsi="Franklin Gothic Book" w:cs="Calibri"/>
          <w:b/>
          <w:bCs/>
          <w:noProof/>
        </w:rPr>
        <w:lastRenderedPageBreak/>
        <w:drawing>
          <wp:inline distT="0" distB="0" distL="0" distR="0" wp14:anchorId="22BE2303" wp14:editId="5EDC5E73">
            <wp:extent cx="5724525" cy="7667625"/>
            <wp:effectExtent l="0" t="0" r="9525" b="9525"/>
            <wp:docPr id="121448635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72659" w14:textId="04F265BA" w:rsidR="003C4616" w:rsidRDefault="003C4616" w:rsidP="003C4616">
      <w:pPr>
        <w:pStyle w:val="Caption"/>
      </w:pPr>
      <w:bookmarkStart w:id="30" w:name="_Toc175529054"/>
      <w:r>
        <w:t xml:space="preserve">Figure </w:t>
      </w:r>
      <w:fldSimple w:instr=" SEQ Figure \* ARABIC ">
        <w:r w:rsidR="000B4319">
          <w:rPr>
            <w:noProof/>
          </w:rPr>
          <w:t>26</w:t>
        </w:r>
      </w:fldSimple>
      <w:r w:rsidRPr="00B27CD7">
        <w:t xml:space="preserve"> Auto Scaling -</w:t>
      </w:r>
      <w:r>
        <w:t>Maximum instances, SNS Notifications, and Tags.</w:t>
      </w:r>
      <w:bookmarkEnd w:id="30"/>
    </w:p>
    <w:p w14:paraId="39255477" w14:textId="77777777" w:rsidR="003C4616" w:rsidRDefault="003C4616" w:rsidP="003C4616"/>
    <w:p w14:paraId="1BCA137E" w14:textId="77777777" w:rsidR="003C4616" w:rsidRDefault="003C4616" w:rsidP="003C4616"/>
    <w:p w14:paraId="53943DF9" w14:textId="77777777" w:rsidR="003C4616" w:rsidRDefault="003C4616" w:rsidP="003C4616"/>
    <w:p w14:paraId="7DB679A4" w14:textId="77777777" w:rsidR="00A47133" w:rsidRDefault="00A47133" w:rsidP="00A47133">
      <w:pPr>
        <w:keepNext/>
      </w:pPr>
      <w:r>
        <w:rPr>
          <w:noProof/>
        </w:rPr>
        <w:lastRenderedPageBreak/>
        <w:drawing>
          <wp:inline distT="0" distB="0" distL="0" distR="0" wp14:anchorId="74378F57" wp14:editId="6B2B846C">
            <wp:extent cx="5724525" cy="2247900"/>
            <wp:effectExtent l="0" t="0" r="9525" b="0"/>
            <wp:docPr id="10326960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BAA9" w14:textId="08A77D04" w:rsidR="003C4616" w:rsidRDefault="00A47133" w:rsidP="00A47133">
      <w:pPr>
        <w:pStyle w:val="Caption"/>
      </w:pPr>
      <w:bookmarkStart w:id="31" w:name="_Toc175529055"/>
      <w:r>
        <w:t xml:space="preserve">Figure </w:t>
      </w:r>
      <w:fldSimple w:instr=" SEQ Figure \* ARABIC ">
        <w:r w:rsidR="000B4319">
          <w:rPr>
            <w:noProof/>
          </w:rPr>
          <w:t>27</w:t>
        </w:r>
      </w:fldSimple>
      <w:r w:rsidRPr="002D6E3A">
        <w:t xml:space="preserve"> Auto Scaling - </w:t>
      </w:r>
      <w:r>
        <w:t>First Auto Scaled Instance.</w:t>
      </w:r>
      <w:bookmarkEnd w:id="31"/>
    </w:p>
    <w:p w14:paraId="3A883A31" w14:textId="77777777" w:rsidR="00A47133" w:rsidRDefault="00A47133" w:rsidP="00A47133"/>
    <w:p w14:paraId="5FA3EE94" w14:textId="77777777" w:rsidR="00A47133" w:rsidRDefault="00A47133" w:rsidP="00A47133">
      <w:pPr>
        <w:keepNext/>
      </w:pPr>
      <w:r>
        <w:rPr>
          <w:noProof/>
        </w:rPr>
        <w:drawing>
          <wp:inline distT="0" distB="0" distL="0" distR="0" wp14:anchorId="039C15FE" wp14:editId="311614CC">
            <wp:extent cx="5724525" cy="3657600"/>
            <wp:effectExtent l="0" t="0" r="9525" b="0"/>
            <wp:docPr id="113185976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197ED" w14:textId="6935466F" w:rsidR="00A47133" w:rsidRDefault="00A47133" w:rsidP="00A47133">
      <w:pPr>
        <w:pStyle w:val="Caption"/>
      </w:pPr>
      <w:bookmarkStart w:id="32" w:name="_Toc175529056"/>
      <w:r>
        <w:t xml:space="preserve">Figure </w:t>
      </w:r>
      <w:fldSimple w:instr=" SEQ Figure \* ARABIC ">
        <w:r w:rsidR="000B4319">
          <w:rPr>
            <w:noProof/>
          </w:rPr>
          <w:t>28</w:t>
        </w:r>
      </w:fldSimple>
      <w:r w:rsidRPr="00362EF9">
        <w:t xml:space="preserve"> Auto Scaling - </w:t>
      </w:r>
      <w:r>
        <w:t>First Instance Running.</w:t>
      </w:r>
      <w:bookmarkEnd w:id="32"/>
    </w:p>
    <w:p w14:paraId="6424135A" w14:textId="77777777" w:rsidR="00917468" w:rsidRDefault="00917468" w:rsidP="00917468">
      <w:pPr>
        <w:keepNext/>
      </w:pPr>
      <w:r>
        <w:rPr>
          <w:noProof/>
        </w:rPr>
        <w:lastRenderedPageBreak/>
        <w:drawing>
          <wp:inline distT="0" distB="0" distL="0" distR="0" wp14:anchorId="4F0AF432" wp14:editId="07AF549F">
            <wp:extent cx="5734050" cy="5686425"/>
            <wp:effectExtent l="0" t="0" r="0" b="9525"/>
            <wp:docPr id="177132841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2D1B" w14:textId="2B06FE40" w:rsidR="00917468" w:rsidRDefault="00917468" w:rsidP="00917468">
      <w:pPr>
        <w:pStyle w:val="Caption"/>
      </w:pPr>
      <w:bookmarkStart w:id="33" w:name="_Toc175529057"/>
      <w:r>
        <w:t xml:space="preserve">Figure </w:t>
      </w:r>
      <w:fldSimple w:instr=" SEQ Figure \* ARABIC ">
        <w:r w:rsidR="000B4319">
          <w:rPr>
            <w:noProof/>
          </w:rPr>
          <w:t>29</w:t>
        </w:r>
      </w:fldSimple>
      <w:r w:rsidRPr="002F5593">
        <w:t xml:space="preserve"> Auto Scaling - </w:t>
      </w:r>
      <w:r>
        <w:t>Targets registered.</w:t>
      </w:r>
      <w:bookmarkEnd w:id="33"/>
    </w:p>
    <w:p w14:paraId="3E37140A" w14:textId="77777777" w:rsidR="00A53283" w:rsidRDefault="00A53283" w:rsidP="00A53283">
      <w:pPr>
        <w:keepNext/>
      </w:pPr>
      <w:r>
        <w:rPr>
          <w:noProof/>
        </w:rPr>
        <w:lastRenderedPageBreak/>
        <w:drawing>
          <wp:inline distT="0" distB="0" distL="0" distR="0" wp14:anchorId="03F45E0B" wp14:editId="5B658E09">
            <wp:extent cx="5724525" cy="3752850"/>
            <wp:effectExtent l="0" t="0" r="9525" b="0"/>
            <wp:docPr id="5033571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8F8DB" w14:textId="28A0D676" w:rsidR="00917468" w:rsidRDefault="00A53283" w:rsidP="00A53283">
      <w:pPr>
        <w:pStyle w:val="Caption"/>
      </w:pPr>
      <w:bookmarkStart w:id="34" w:name="_Toc175529058"/>
      <w:r>
        <w:t xml:space="preserve">Figure </w:t>
      </w:r>
      <w:fldSimple w:instr=" SEQ Figure \* ARABIC ">
        <w:r w:rsidR="000B4319">
          <w:rPr>
            <w:noProof/>
          </w:rPr>
          <w:t>30</w:t>
        </w:r>
      </w:fldSimple>
      <w:r w:rsidRPr="001C677F">
        <w:t xml:space="preserve"> Auto Scaling - </w:t>
      </w:r>
      <w:r>
        <w:t>Cloudwatch Metrics.</w:t>
      </w:r>
      <w:bookmarkEnd w:id="34"/>
    </w:p>
    <w:p w14:paraId="5D2C9EA4" w14:textId="77777777" w:rsidR="001D29F9" w:rsidRDefault="001D29F9" w:rsidP="001D29F9"/>
    <w:p w14:paraId="011B7B57" w14:textId="77777777" w:rsidR="001D29F9" w:rsidRPr="001D29F9" w:rsidRDefault="001D29F9" w:rsidP="001D29F9"/>
    <w:p w14:paraId="72D22874" w14:textId="77777777" w:rsidR="007A78CA" w:rsidRDefault="007A78CA" w:rsidP="007A78CA">
      <w:pPr>
        <w:keepNext/>
      </w:pPr>
      <w:r>
        <w:rPr>
          <w:noProof/>
        </w:rPr>
        <w:drawing>
          <wp:inline distT="0" distB="0" distL="0" distR="0" wp14:anchorId="24B3EE10" wp14:editId="0EB8410B">
            <wp:extent cx="5724525" cy="1143000"/>
            <wp:effectExtent l="0" t="0" r="9525" b="0"/>
            <wp:docPr id="202084997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9DB2C" w14:textId="1828F5A1" w:rsidR="007A78CA" w:rsidRDefault="007A78CA" w:rsidP="007A78CA">
      <w:pPr>
        <w:pStyle w:val="Caption"/>
      </w:pPr>
      <w:bookmarkStart w:id="35" w:name="_Toc175529059"/>
      <w:r>
        <w:t xml:space="preserve">Figure </w:t>
      </w:r>
      <w:fldSimple w:instr=" SEQ Figure \* ARABIC ">
        <w:r w:rsidR="000B4319">
          <w:rPr>
            <w:noProof/>
          </w:rPr>
          <w:t>31</w:t>
        </w:r>
      </w:fldSimple>
      <w:r w:rsidRPr="003808B0">
        <w:t xml:space="preserve"> Auto Scaling - </w:t>
      </w:r>
      <w:r>
        <w:t>Cloudwatch Alarms in progress.</w:t>
      </w:r>
      <w:bookmarkEnd w:id="35"/>
    </w:p>
    <w:p w14:paraId="51D29EE1" w14:textId="77777777" w:rsidR="007A78CA" w:rsidRDefault="007A78CA" w:rsidP="007A78CA"/>
    <w:p w14:paraId="6DC2EAC6" w14:textId="77777777" w:rsidR="001D29F9" w:rsidRDefault="001D29F9" w:rsidP="007A78CA"/>
    <w:p w14:paraId="793C87A7" w14:textId="77777777" w:rsidR="001D29F9" w:rsidRDefault="001D29F9" w:rsidP="007A78CA"/>
    <w:p w14:paraId="677E2F01" w14:textId="77777777" w:rsidR="001D29F9" w:rsidRDefault="001D29F9">
      <w:pPr>
        <w:spacing w:after="200"/>
        <w:rPr>
          <w:rFonts w:ascii="Franklin Gothic Book" w:hAnsi="Franklin Gothic Book" w:cs="Calibri"/>
          <w:b/>
          <w:bCs/>
        </w:rPr>
      </w:pPr>
      <w:r>
        <w:rPr>
          <w:rFonts w:ascii="Franklin Gothic Book" w:hAnsi="Franklin Gothic Book" w:cs="Calibri"/>
          <w:b/>
          <w:bCs/>
        </w:rPr>
        <w:br w:type="page"/>
      </w:r>
    </w:p>
    <w:p w14:paraId="04EB436E" w14:textId="19B247EE" w:rsidR="001D29F9" w:rsidRDefault="001D29F9" w:rsidP="00FE524A">
      <w:pPr>
        <w:pStyle w:val="Heading3"/>
      </w:pPr>
      <w:bookmarkStart w:id="36" w:name="_Toc175529262"/>
      <w:r w:rsidRPr="000839C3">
        <w:lastRenderedPageBreak/>
        <w:t>Testing: Test traffic and load balancing demonstration.</w:t>
      </w:r>
      <w:bookmarkEnd w:id="36"/>
      <w:r w:rsidRPr="000839C3">
        <w:t xml:space="preserve"> </w:t>
      </w:r>
    </w:p>
    <w:p w14:paraId="09B80AB9" w14:textId="77777777" w:rsidR="001D29F9" w:rsidRDefault="001D29F9" w:rsidP="001D29F9">
      <w:pPr>
        <w:rPr>
          <w:rFonts w:ascii="Franklin Gothic Book" w:hAnsi="Franklin Gothic Book" w:cs="Calibri"/>
          <w:b/>
          <w:bCs/>
        </w:rPr>
      </w:pPr>
    </w:p>
    <w:p w14:paraId="72C90575" w14:textId="77777777" w:rsidR="00A403BD" w:rsidRDefault="001D29F9" w:rsidP="001D29F9">
      <w:pPr>
        <w:rPr>
          <w:rFonts w:ascii="Franklin Gothic Book" w:hAnsi="Franklin Gothic Book" w:cs="Calibri"/>
        </w:rPr>
      </w:pPr>
      <w:r w:rsidRPr="000839C3">
        <w:rPr>
          <w:rFonts w:ascii="Franklin Gothic Book" w:hAnsi="Franklin Gothic Book" w:cs="Calibri"/>
        </w:rPr>
        <w:t>Generation of test traffic to the load balancer</w:t>
      </w:r>
      <w:r w:rsidR="00A403BD">
        <w:rPr>
          <w:rFonts w:ascii="Franklin Gothic Book" w:hAnsi="Franklin Gothic Book" w:cs="Calibri"/>
        </w:rPr>
        <w:t>.</w:t>
      </w:r>
    </w:p>
    <w:p w14:paraId="3233B674" w14:textId="75798CBE" w:rsidR="001D29F9" w:rsidRDefault="00A403BD" w:rsidP="00A67B80">
      <w:pPr>
        <w:rPr>
          <w:rFonts w:ascii="Franklin Gothic Book" w:hAnsi="Franklin Gothic Book" w:cs="Calibri"/>
        </w:rPr>
      </w:pPr>
      <w:r>
        <w:rPr>
          <w:rFonts w:ascii="Franklin Gothic Book" w:hAnsi="Franklin Gothic Book" w:cs="Calibri"/>
        </w:rPr>
        <w:t>Using an infinite loop over SSH.</w:t>
      </w:r>
    </w:p>
    <w:p w14:paraId="0A0A904F" w14:textId="77777777" w:rsidR="00A67B80" w:rsidRDefault="00A67B80" w:rsidP="00A67B80"/>
    <w:p w14:paraId="566712AA" w14:textId="222CF806" w:rsidR="001D29F9" w:rsidRDefault="001D29F9" w:rsidP="001D29F9">
      <w:pPr>
        <w:keepNext/>
      </w:pPr>
      <w:r>
        <w:rPr>
          <w:noProof/>
        </w:rPr>
        <w:drawing>
          <wp:inline distT="0" distB="0" distL="0" distR="0" wp14:anchorId="3F6A0023" wp14:editId="75646118">
            <wp:extent cx="5724525" cy="2895600"/>
            <wp:effectExtent l="0" t="0" r="9525" b="0"/>
            <wp:docPr id="25894242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BB17" w14:textId="27C5752B" w:rsidR="007A78CA" w:rsidRDefault="001D29F9" w:rsidP="001D29F9">
      <w:pPr>
        <w:pStyle w:val="Caption"/>
      </w:pPr>
      <w:bookmarkStart w:id="37" w:name="_Toc175529060"/>
      <w:r>
        <w:t xml:space="preserve">Figure </w:t>
      </w:r>
      <w:fldSimple w:instr=" SEQ Figure \* ARABIC ">
        <w:r w:rsidR="000B4319">
          <w:rPr>
            <w:noProof/>
          </w:rPr>
          <w:t>32</w:t>
        </w:r>
      </w:fldSimple>
      <w:r w:rsidRPr="00051F54">
        <w:t xml:space="preserve"> Auto Scaling - </w:t>
      </w:r>
      <w:r>
        <w:t>Using an infinite loop to create traffic.</w:t>
      </w:r>
      <w:bookmarkEnd w:id="37"/>
    </w:p>
    <w:p w14:paraId="03684C9D" w14:textId="77777777" w:rsidR="007A78CA" w:rsidRPr="007A78CA" w:rsidRDefault="007A78CA" w:rsidP="007A78CA"/>
    <w:p w14:paraId="13248374" w14:textId="77777777" w:rsidR="00A52BC2" w:rsidRDefault="00A52BC2" w:rsidP="00A52BC2">
      <w:pPr>
        <w:pStyle w:val="ListParagraph"/>
        <w:keepNext/>
        <w:ind w:left="0"/>
      </w:pPr>
      <w:r>
        <w:rPr>
          <w:rFonts w:ascii="Franklin Gothic Book" w:hAnsi="Franklin Gothic Book" w:cs="Calibri"/>
          <w:noProof/>
        </w:rPr>
        <w:lastRenderedPageBreak/>
        <w:drawing>
          <wp:inline distT="0" distB="0" distL="0" distR="0" wp14:anchorId="5DC1262B" wp14:editId="6E09E004">
            <wp:extent cx="5722620" cy="4004310"/>
            <wp:effectExtent l="0" t="0" r="0" b="0"/>
            <wp:docPr id="204536164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74CBF" w14:textId="679A1BFB" w:rsidR="00575BC0" w:rsidRPr="000839C3" w:rsidRDefault="00A52BC2" w:rsidP="00A52BC2">
      <w:pPr>
        <w:pStyle w:val="Caption"/>
        <w:rPr>
          <w:rFonts w:ascii="Franklin Gothic Book" w:hAnsi="Franklin Gothic Book" w:cs="Calibri"/>
        </w:rPr>
      </w:pPr>
      <w:bookmarkStart w:id="38" w:name="_Toc175529061"/>
      <w:r>
        <w:t xml:space="preserve">Figure </w:t>
      </w:r>
      <w:fldSimple w:instr=" SEQ Figure \* ARABIC ">
        <w:r w:rsidR="000B4319">
          <w:rPr>
            <w:noProof/>
          </w:rPr>
          <w:t>33</w:t>
        </w:r>
      </w:fldSimple>
      <w:r>
        <w:t xml:space="preserve"> Curl command generates 100 requests.</w:t>
      </w:r>
      <w:bookmarkEnd w:id="38"/>
    </w:p>
    <w:p w14:paraId="700CE1B3" w14:textId="77777777" w:rsidR="00A67B80" w:rsidRDefault="00A67B80" w:rsidP="00A67B80">
      <w:pPr>
        <w:keepNext/>
      </w:pPr>
      <w:r>
        <w:rPr>
          <w:noProof/>
        </w:rPr>
        <w:drawing>
          <wp:inline distT="0" distB="0" distL="0" distR="0" wp14:anchorId="423188C2" wp14:editId="6DBD13FC">
            <wp:extent cx="5722620" cy="3310890"/>
            <wp:effectExtent l="0" t="0" r="0" b="3810"/>
            <wp:docPr id="51683863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7FFE" w14:textId="6907A7C3" w:rsidR="00575BC0" w:rsidRDefault="00A67B80" w:rsidP="00A67B80">
      <w:pPr>
        <w:pStyle w:val="Caption"/>
      </w:pPr>
      <w:bookmarkStart w:id="39" w:name="_Toc175529062"/>
      <w:r>
        <w:t xml:space="preserve">Figure </w:t>
      </w:r>
      <w:fldSimple w:instr=" SEQ Figure \* ARABIC ">
        <w:r w:rsidR="000B4319">
          <w:rPr>
            <w:noProof/>
          </w:rPr>
          <w:t>34</w:t>
        </w:r>
      </w:fldSimple>
      <w:r>
        <w:t xml:space="preserve"> Adding Listeners on port 80 and port 3000.</w:t>
      </w:r>
      <w:bookmarkEnd w:id="39"/>
    </w:p>
    <w:p w14:paraId="290476E0" w14:textId="77777777" w:rsidR="00C92241" w:rsidRDefault="00C92241" w:rsidP="00C92241"/>
    <w:p w14:paraId="07707569" w14:textId="77777777" w:rsidR="00C92241" w:rsidRDefault="00C92241" w:rsidP="00C92241">
      <w:pPr>
        <w:keepNext/>
      </w:pPr>
      <w:r>
        <w:rPr>
          <w:noProof/>
        </w:rPr>
        <w:lastRenderedPageBreak/>
        <w:drawing>
          <wp:inline distT="0" distB="0" distL="0" distR="0" wp14:anchorId="53C67A52" wp14:editId="616291AD">
            <wp:extent cx="5722620" cy="598805"/>
            <wp:effectExtent l="0" t="0" r="0" b="0"/>
            <wp:docPr id="14171895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130B" w14:textId="1788E7AC" w:rsidR="00C92241" w:rsidRDefault="00C92241" w:rsidP="00C92241">
      <w:pPr>
        <w:pStyle w:val="Caption"/>
      </w:pPr>
      <w:bookmarkStart w:id="40" w:name="_Toc175529063"/>
      <w:r>
        <w:t xml:space="preserve">Figure </w:t>
      </w:r>
      <w:fldSimple w:instr=" SEQ Figure \* ARABIC ">
        <w:r w:rsidR="000B4319">
          <w:rPr>
            <w:noProof/>
          </w:rPr>
          <w:t>35</w:t>
        </w:r>
      </w:fldSimple>
      <w:r>
        <w:t>Auto Scaled instances running.</w:t>
      </w:r>
      <w:bookmarkEnd w:id="40"/>
    </w:p>
    <w:p w14:paraId="4755A05F" w14:textId="77777777" w:rsidR="00C92241" w:rsidRDefault="00C92241" w:rsidP="00C92241"/>
    <w:p w14:paraId="5AAE9D09" w14:textId="77777777" w:rsidR="00C92241" w:rsidRDefault="00C92241" w:rsidP="00C92241">
      <w:pPr>
        <w:keepNext/>
      </w:pPr>
      <w:r>
        <w:rPr>
          <w:noProof/>
        </w:rPr>
        <w:drawing>
          <wp:inline distT="0" distB="0" distL="0" distR="0" wp14:anchorId="10A1D8B8" wp14:editId="5A4038C9">
            <wp:extent cx="5722620" cy="2207260"/>
            <wp:effectExtent l="0" t="0" r="0" b="2540"/>
            <wp:docPr id="118706513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2A0BB" w14:textId="031AF925" w:rsidR="00C92241" w:rsidRDefault="00C92241" w:rsidP="00C92241">
      <w:pPr>
        <w:pStyle w:val="Caption"/>
      </w:pPr>
      <w:bookmarkStart w:id="41" w:name="_Toc175529064"/>
      <w:r>
        <w:t xml:space="preserve">Figure </w:t>
      </w:r>
      <w:fldSimple w:instr=" SEQ Figure \* ARABIC ">
        <w:r w:rsidR="000B4319">
          <w:rPr>
            <w:noProof/>
          </w:rPr>
          <w:t>36</w:t>
        </w:r>
      </w:fldSimple>
      <w:r>
        <w:t xml:space="preserve"> Auto Scaled instances - Running and Terminated.</w:t>
      </w:r>
      <w:bookmarkEnd w:id="41"/>
    </w:p>
    <w:p w14:paraId="6626DE68" w14:textId="77777777" w:rsidR="00C92241" w:rsidRPr="00C92241" w:rsidRDefault="00C92241" w:rsidP="00C92241"/>
    <w:p w14:paraId="7496760A" w14:textId="77777777" w:rsidR="006F478B" w:rsidRDefault="006F478B">
      <w:pPr>
        <w:spacing w:after="200"/>
        <w:rPr>
          <w:rFonts w:ascii="Franklin Gothic Book" w:hAnsi="Franklin Gothic Book" w:cs="Calibri"/>
          <w:b/>
          <w:bCs/>
        </w:rPr>
      </w:pPr>
      <w:r>
        <w:rPr>
          <w:rFonts w:ascii="Franklin Gothic Book" w:hAnsi="Franklin Gothic Book" w:cs="Calibri"/>
          <w:b/>
          <w:bCs/>
        </w:rPr>
        <w:br w:type="page"/>
      </w:r>
    </w:p>
    <w:p w14:paraId="490A4E04" w14:textId="2DA380F1" w:rsidR="00163772" w:rsidRPr="000839C3" w:rsidRDefault="00163772" w:rsidP="00FE524A">
      <w:pPr>
        <w:pStyle w:val="Heading3"/>
      </w:pPr>
      <w:bookmarkStart w:id="42" w:name="_Toc175529263"/>
      <w:r w:rsidRPr="000839C3">
        <w:lastRenderedPageBreak/>
        <w:t>Monitoring: Own script.</w:t>
      </w:r>
      <w:bookmarkEnd w:id="42"/>
      <w:r w:rsidRPr="000839C3">
        <w:t xml:space="preserve"> </w:t>
      </w:r>
    </w:p>
    <w:p w14:paraId="460E0B9D" w14:textId="77777777" w:rsidR="00575BC0" w:rsidRPr="000839C3" w:rsidRDefault="00575BC0" w:rsidP="003102EF">
      <w:pPr>
        <w:pStyle w:val="ListParagraph"/>
        <w:rPr>
          <w:rFonts w:ascii="Franklin Gothic Book" w:hAnsi="Franklin Gothic Book" w:cs="Calibri"/>
        </w:rPr>
      </w:pPr>
    </w:p>
    <w:p w14:paraId="18313CB1" w14:textId="092BF184" w:rsidR="003102EF" w:rsidRPr="00A323F1" w:rsidRDefault="00A323F1" w:rsidP="00A323F1">
      <w:pPr>
        <w:rPr>
          <w:rFonts w:ascii="Franklin Gothic Book" w:hAnsi="Franklin Gothic Book" w:cs="Calibri"/>
        </w:rPr>
      </w:pPr>
      <w:r>
        <w:rPr>
          <w:rFonts w:ascii="Franklin Gothic Book" w:hAnsi="Franklin Gothic Book" w:cs="Calibri"/>
        </w:rPr>
        <w:t>I u</w:t>
      </w:r>
      <w:r w:rsidR="003102EF" w:rsidRPr="00A323F1">
        <w:rPr>
          <w:rFonts w:ascii="Franklin Gothic Book" w:hAnsi="Franklin Gothic Book" w:cs="Calibri"/>
        </w:rPr>
        <w:t>se</w:t>
      </w:r>
      <w:r>
        <w:rPr>
          <w:rFonts w:ascii="Franklin Gothic Book" w:hAnsi="Franklin Gothic Book" w:cs="Calibri"/>
        </w:rPr>
        <w:t>d my</w:t>
      </w:r>
      <w:r w:rsidR="003102EF" w:rsidRPr="00A323F1">
        <w:rPr>
          <w:rFonts w:ascii="Franklin Gothic Book" w:hAnsi="Franklin Gothic Book" w:cs="Calibri"/>
        </w:rPr>
        <w:t xml:space="preserve"> own </w:t>
      </w:r>
      <w:r w:rsidR="00B34DC4">
        <w:rPr>
          <w:rFonts w:ascii="Franklin Gothic Book" w:hAnsi="Franklin Gothic Book" w:cs="Calibri"/>
        </w:rPr>
        <w:t>python program, devops_2.py</w:t>
      </w:r>
      <w:r>
        <w:rPr>
          <w:rFonts w:ascii="Franklin Gothic Book" w:hAnsi="Franklin Gothic Book" w:cs="Calibri"/>
        </w:rPr>
        <w:t xml:space="preserve">, adapted from assignment 1, </w:t>
      </w:r>
      <w:r w:rsidR="008C48B7">
        <w:rPr>
          <w:rFonts w:ascii="Franklin Gothic Book" w:hAnsi="Franklin Gothic Book" w:cs="Calibri"/>
        </w:rPr>
        <w:t xml:space="preserve">to launch an instance and set up </w:t>
      </w:r>
      <w:r w:rsidR="00F804CC">
        <w:rPr>
          <w:rFonts w:ascii="Franklin Gothic Book" w:hAnsi="Franklin Gothic Book" w:cs="Calibri"/>
        </w:rPr>
        <w:t>C</w:t>
      </w:r>
      <w:r w:rsidR="008C48B7">
        <w:rPr>
          <w:rFonts w:ascii="Franklin Gothic Book" w:hAnsi="Franklin Gothic Book" w:cs="Calibri"/>
        </w:rPr>
        <w:t xml:space="preserve">loudwatch alarms. I also used it to </w:t>
      </w:r>
      <w:r w:rsidR="00F804CC">
        <w:rPr>
          <w:rFonts w:ascii="Franklin Gothic Book" w:hAnsi="Franklin Gothic Book" w:cs="Calibri"/>
        </w:rPr>
        <w:t>load and run further scripts</w:t>
      </w:r>
      <w:r w:rsidR="00A31B03">
        <w:rPr>
          <w:rFonts w:ascii="Franklin Gothic Book" w:hAnsi="Franklin Gothic Book" w:cs="Calibri"/>
        </w:rPr>
        <w:t xml:space="preserve">, monitor.sh, and memv2.sh, </w:t>
      </w:r>
      <w:r w:rsidR="00F804CC">
        <w:rPr>
          <w:rFonts w:ascii="Franklin Gothic Book" w:hAnsi="Franklin Gothic Book" w:cs="Calibri"/>
        </w:rPr>
        <w:t xml:space="preserve">to monitor and report on the </w:t>
      </w:r>
      <w:r w:rsidR="003102EF" w:rsidRPr="00A323F1">
        <w:rPr>
          <w:rFonts w:ascii="Franklin Gothic Book" w:hAnsi="Franklin Gothic Book" w:cs="Calibri"/>
        </w:rPr>
        <w:t xml:space="preserve">custom metrics on </w:t>
      </w:r>
      <w:r w:rsidR="00F804CC">
        <w:rPr>
          <w:rFonts w:ascii="Franklin Gothic Book" w:hAnsi="Franklin Gothic Book" w:cs="Calibri"/>
        </w:rPr>
        <w:t xml:space="preserve">the </w:t>
      </w:r>
      <w:r w:rsidR="003102EF" w:rsidRPr="00A323F1">
        <w:rPr>
          <w:rFonts w:ascii="Franklin Gothic Book" w:hAnsi="Franklin Gothic Book" w:cs="Calibri"/>
        </w:rPr>
        <w:t>servers and push these to CloudWatch.</w:t>
      </w:r>
    </w:p>
    <w:p w14:paraId="16CFE9F2" w14:textId="77777777" w:rsidR="002504C8" w:rsidRPr="000839C3" w:rsidRDefault="002504C8" w:rsidP="00AF1061">
      <w:pPr>
        <w:rPr>
          <w:rFonts w:ascii="Franklin Gothic Book" w:hAnsi="Franklin Gothic Book" w:cs="Calibri"/>
        </w:rPr>
      </w:pPr>
    </w:p>
    <w:p w14:paraId="26293C8A" w14:textId="2D571473" w:rsidR="0034720C" w:rsidRPr="00CB3CE2" w:rsidRDefault="00295F09">
      <w:pPr>
        <w:spacing w:after="200"/>
        <w:rPr>
          <w:rFonts w:ascii="Franklin Gothic Book" w:hAnsi="Franklin Gothic Book" w:cs="Calibri"/>
          <w:color w:val="000000" w:themeColor="text1"/>
        </w:rPr>
      </w:pPr>
      <w:r w:rsidRPr="00CB3CE2">
        <w:rPr>
          <w:rFonts w:ascii="Franklin Gothic Book" w:hAnsi="Franklin Gothic Book" w:cs="Calibri"/>
          <w:color w:val="000000" w:themeColor="text1"/>
        </w:rPr>
        <w:br w:type="page"/>
      </w:r>
    </w:p>
    <w:p w14:paraId="3BCE6E83" w14:textId="12668D69" w:rsidR="00EE01CE" w:rsidRDefault="00CB3CE2" w:rsidP="00FE524A">
      <w:pPr>
        <w:pStyle w:val="Heading3"/>
      </w:pPr>
      <w:bookmarkStart w:id="43" w:name="_Toc175529264"/>
      <w:r>
        <w:lastRenderedPageBreak/>
        <w:t xml:space="preserve">APPENDIX A: </w:t>
      </w:r>
      <w:r w:rsidR="00282482">
        <w:t>Automated instance</w:t>
      </w:r>
      <w:r w:rsidR="009C0BC5">
        <w:t xml:space="preserve"> setup.</w:t>
      </w:r>
      <w:bookmarkEnd w:id="43"/>
    </w:p>
    <w:p w14:paraId="06DEA0F7" w14:textId="0A5B03A9" w:rsidR="009C0BC5" w:rsidRDefault="009C0BC5">
      <w:pPr>
        <w:spacing w:after="200"/>
        <w:rPr>
          <w:rFonts w:ascii="Franklin Gothic Book" w:hAnsi="Franklin Gothic Book" w:cs="Calibri"/>
          <w:color w:val="000000" w:themeColor="text1"/>
        </w:rPr>
      </w:pPr>
      <w:r>
        <w:rPr>
          <w:rFonts w:ascii="Franklin Gothic Book" w:hAnsi="Franklin Gothic Book" w:cs="Calibri"/>
          <w:color w:val="000000" w:themeColor="text1"/>
        </w:rPr>
        <w:t xml:space="preserve">Including </w:t>
      </w:r>
      <w:r w:rsidR="00C40278">
        <w:rPr>
          <w:rFonts w:ascii="Franklin Gothic Book" w:hAnsi="Franklin Gothic Book" w:cs="Calibri"/>
          <w:color w:val="000000" w:themeColor="text1"/>
        </w:rPr>
        <w:t>launching and configuring instance based on AMI</w:t>
      </w:r>
      <w:r w:rsidR="00CE0A48">
        <w:rPr>
          <w:rFonts w:ascii="Franklin Gothic Book" w:hAnsi="Franklin Gothic Book" w:cs="Calibri"/>
          <w:color w:val="000000" w:themeColor="text1"/>
        </w:rPr>
        <w:t>.</w:t>
      </w:r>
    </w:p>
    <w:p w14:paraId="2F380709" w14:textId="22D9121C" w:rsidR="00CE0A48" w:rsidRDefault="00CE0A48">
      <w:pPr>
        <w:spacing w:after="200"/>
        <w:rPr>
          <w:rFonts w:ascii="Franklin Gothic Book" w:hAnsi="Franklin Gothic Book" w:cs="Calibri"/>
          <w:color w:val="000000" w:themeColor="text1"/>
        </w:rPr>
      </w:pPr>
      <w:r>
        <w:rPr>
          <w:rFonts w:ascii="Franklin Gothic Book" w:hAnsi="Franklin Gothic Book" w:cs="Calibri"/>
          <w:color w:val="000000" w:themeColor="text1"/>
        </w:rPr>
        <w:t>Setting Key Pair and Security group</w:t>
      </w:r>
      <w:r w:rsidR="000057A8">
        <w:rPr>
          <w:rFonts w:ascii="Franklin Gothic Book" w:hAnsi="Franklin Gothic Book" w:cs="Calibri"/>
          <w:color w:val="000000" w:themeColor="text1"/>
        </w:rPr>
        <w:t>.</w:t>
      </w:r>
    </w:p>
    <w:p w14:paraId="210D442F" w14:textId="70AFBC68" w:rsidR="000057A8" w:rsidRDefault="000057A8">
      <w:pPr>
        <w:spacing w:after="200"/>
        <w:rPr>
          <w:rFonts w:ascii="Franklin Gothic Book" w:hAnsi="Franklin Gothic Book" w:cs="Calibri"/>
          <w:color w:val="000000" w:themeColor="text1"/>
        </w:rPr>
      </w:pPr>
      <w:r>
        <w:rPr>
          <w:rFonts w:ascii="Franklin Gothic Book" w:hAnsi="Franklin Gothic Book" w:cs="Calibri"/>
          <w:color w:val="000000" w:themeColor="text1"/>
        </w:rPr>
        <w:t>Create webpage with content</w:t>
      </w:r>
      <w:r w:rsidR="00CE1D08">
        <w:rPr>
          <w:rFonts w:ascii="Franklin Gothic Book" w:hAnsi="Franklin Gothic Book" w:cs="Calibri"/>
          <w:color w:val="000000" w:themeColor="text1"/>
        </w:rPr>
        <w:t xml:space="preserve"> and display in a browser window</w:t>
      </w:r>
      <w:r>
        <w:rPr>
          <w:rFonts w:ascii="Franklin Gothic Book" w:hAnsi="Franklin Gothic Book" w:cs="Calibri"/>
          <w:color w:val="000000" w:themeColor="text1"/>
        </w:rPr>
        <w:t>.</w:t>
      </w:r>
    </w:p>
    <w:p w14:paraId="0B4828BA" w14:textId="123F57F4" w:rsidR="000057A8" w:rsidRDefault="000057A8">
      <w:pPr>
        <w:spacing w:after="200"/>
        <w:rPr>
          <w:rFonts w:ascii="Franklin Gothic Book" w:hAnsi="Franklin Gothic Book" w:cs="Calibri"/>
          <w:color w:val="000000" w:themeColor="text1"/>
        </w:rPr>
      </w:pPr>
      <w:r>
        <w:rPr>
          <w:rFonts w:ascii="Franklin Gothic Book" w:hAnsi="Franklin Gothic Book" w:cs="Calibri"/>
          <w:color w:val="000000" w:themeColor="text1"/>
        </w:rPr>
        <w:t>Get instance details.</w:t>
      </w:r>
    </w:p>
    <w:p w14:paraId="15695085" w14:textId="5A9DBB0E" w:rsidR="00C32536" w:rsidRDefault="00C32536">
      <w:pPr>
        <w:spacing w:after="200"/>
        <w:rPr>
          <w:rFonts w:ascii="Franklin Gothic Book" w:hAnsi="Franklin Gothic Book" w:cs="Calibri"/>
          <w:color w:val="000000" w:themeColor="text1"/>
        </w:rPr>
      </w:pPr>
      <w:r>
        <w:rPr>
          <w:rFonts w:ascii="Franklin Gothic Book" w:hAnsi="Franklin Gothic Book" w:cs="Calibri"/>
          <w:color w:val="000000" w:themeColor="text1"/>
        </w:rPr>
        <w:t>Install and run monitoring scripts – see Appendices B</w:t>
      </w:r>
      <w:r w:rsidR="005B606F">
        <w:rPr>
          <w:rFonts w:ascii="Franklin Gothic Book" w:hAnsi="Franklin Gothic Book" w:cs="Calibri"/>
          <w:color w:val="000000" w:themeColor="text1"/>
        </w:rPr>
        <w:t>,</w:t>
      </w:r>
      <w:r>
        <w:rPr>
          <w:rFonts w:ascii="Franklin Gothic Book" w:hAnsi="Franklin Gothic Book" w:cs="Calibri"/>
          <w:color w:val="000000" w:themeColor="text1"/>
        </w:rPr>
        <w:t xml:space="preserve"> and C</w:t>
      </w:r>
      <w:r w:rsidR="005B606F">
        <w:rPr>
          <w:rFonts w:ascii="Franklin Gothic Book" w:hAnsi="Franklin Gothic Book" w:cs="Calibri"/>
          <w:color w:val="000000" w:themeColor="text1"/>
        </w:rPr>
        <w:t>.</w:t>
      </w:r>
    </w:p>
    <w:p w14:paraId="4870903D" w14:textId="142DF687" w:rsidR="005B606F" w:rsidRDefault="005B606F">
      <w:pPr>
        <w:spacing w:after="200"/>
        <w:rPr>
          <w:rFonts w:ascii="Franklin Gothic Book" w:hAnsi="Franklin Gothic Book" w:cs="Calibri"/>
          <w:color w:val="000000" w:themeColor="text1"/>
        </w:rPr>
      </w:pPr>
      <w:r>
        <w:rPr>
          <w:rFonts w:ascii="Franklin Gothic Book" w:hAnsi="Franklin Gothic Book" w:cs="Calibri"/>
          <w:color w:val="000000" w:themeColor="text1"/>
        </w:rPr>
        <w:t>Install Node.js</w:t>
      </w:r>
      <w:r w:rsidR="00155D0B">
        <w:rPr>
          <w:rFonts w:ascii="Franklin Gothic Book" w:hAnsi="Franklin Gothic Book" w:cs="Calibri"/>
          <w:color w:val="000000" w:themeColor="text1"/>
        </w:rPr>
        <w:t>, c</w:t>
      </w:r>
      <w:r w:rsidR="00A856D3">
        <w:rPr>
          <w:rFonts w:ascii="Franklin Gothic Book" w:hAnsi="Franklin Gothic Book" w:cs="Calibri"/>
          <w:color w:val="000000" w:themeColor="text1"/>
        </w:rPr>
        <w:t>opy app.js</w:t>
      </w:r>
      <w:r w:rsidR="00155D0B">
        <w:rPr>
          <w:rFonts w:ascii="Franklin Gothic Book" w:hAnsi="Franklin Gothic Book" w:cs="Calibri"/>
          <w:color w:val="000000" w:themeColor="text1"/>
        </w:rPr>
        <w:t>, and run app in a browser window.</w:t>
      </w:r>
    </w:p>
    <w:p w14:paraId="6EE3FFDE" w14:textId="29C3D52B" w:rsidR="00CE1D08" w:rsidRPr="00CB3CE2" w:rsidRDefault="00CE1D08">
      <w:pPr>
        <w:spacing w:after="200"/>
        <w:rPr>
          <w:rFonts w:ascii="Franklin Gothic Book" w:hAnsi="Franklin Gothic Book" w:cs="Calibri"/>
          <w:color w:val="000000" w:themeColor="text1"/>
        </w:rPr>
      </w:pPr>
      <w:r>
        <w:rPr>
          <w:rFonts w:ascii="Franklin Gothic Book" w:hAnsi="Franklin Gothic Book" w:cs="Calibri"/>
          <w:color w:val="000000" w:themeColor="text1"/>
        </w:rPr>
        <w:t>Set up Cloudwatch Alarms</w:t>
      </w:r>
    </w:p>
    <w:p w14:paraId="367C8C2B" w14:textId="77777777" w:rsidR="00295F09" w:rsidRPr="00CB3CE2" w:rsidRDefault="00295F09">
      <w:pPr>
        <w:spacing w:after="200"/>
        <w:rPr>
          <w:rFonts w:ascii="Franklin Gothic Book" w:hAnsi="Franklin Gothic Book" w:cs="Calibri"/>
          <w:color w:val="000000" w:themeColor="text1"/>
        </w:rPr>
      </w:pPr>
    </w:p>
    <w:p w14:paraId="60449BA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boto3</w:t>
      </w:r>
    </w:p>
    <w:p w14:paraId="43143E9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time</w:t>
      </w:r>
    </w:p>
    <w:p w14:paraId="7AB125E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webbrowser</w:t>
      </w:r>
    </w:p>
    <w:p w14:paraId="7907F7F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random</w:t>
      </w:r>
    </w:p>
    <w:p w14:paraId="41C0B20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string</w:t>
      </w:r>
    </w:p>
    <w:p w14:paraId="187B3ED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urllib</w:t>
      </w:r>
    </w:p>
    <w:p w14:paraId="4B25A43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os</w:t>
      </w:r>
    </w:p>
    <w:p w14:paraId="7E19354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from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cgitb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html</w:t>
      </w:r>
    </w:p>
    <w:p w14:paraId="281DF58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from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ipaddress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ip_address</w:t>
      </w:r>
    </w:p>
    <w:p w14:paraId="20621FB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from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os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system</w:t>
      </w:r>
    </w:p>
    <w:p w14:paraId="6F6805E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from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urllib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response</w:t>
      </w:r>
    </w:p>
    <w:p w14:paraId="04B8296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from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botocore.exceptions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ClientError</w:t>
      </w:r>
    </w:p>
    <w:p w14:paraId="2818C88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import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json</w:t>
      </w:r>
    </w:p>
    <w:p w14:paraId="59D0DB4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3C78E12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Launch New EC2 Instance</w:t>
      </w:r>
    </w:p>
    <w:p w14:paraId="04633F8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Configure instance settings</w:t>
      </w:r>
    </w:p>
    <w:p w14:paraId="6E89297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Set up EC2 website</w:t>
      </w:r>
    </w:p>
    <w:p w14:paraId="1F09552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Download and install Apache web server</w:t>
      </w:r>
    </w:p>
    <w:p w14:paraId="4414DAF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Create index.html and add content</w:t>
      </w:r>
    </w:p>
    <w:p w14:paraId="6F20093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Get meta data</w:t>
      </w:r>
    </w:p>
    <w:p w14:paraId="3B0F8A7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Get image</w:t>
      </w:r>
    </w:p>
    <w:p w14:paraId="5E406D5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copy index.html to local drive</w:t>
      </w:r>
    </w:p>
    <w:p w14:paraId="68B0A36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5B7AD5E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ec2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boto3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.resource(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"ec2"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26DE7E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try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1D67281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Creating new EC2 instance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97AE98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1B5CD53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ec2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.create_instances(</w:t>
      </w:r>
    </w:p>
    <w:p w14:paraId="536BEF7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Amazon Linux2 AMI (check current available AMIs before assignment submission)</w:t>
      </w:r>
    </w:p>
    <w:p w14:paraId="6ECEEF0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ImageId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"ami-0ced9049444b57252"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13B4422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How many instances to launch. Min and Max</w:t>
      </w:r>
    </w:p>
    <w:p w14:paraId="055B640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MinCount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1E195CC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MaxCount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4E08F7E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Instance type (t2.nano)</w:t>
      </w:r>
    </w:p>
    <w:p w14:paraId="491B99A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InstanceType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"t2.nano"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42E1BC9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Tag the instance</w:t>
      </w:r>
    </w:p>
    <w:p w14:paraId="690C8D1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TagSpecifications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</w:p>
    <w:p w14:paraId="218CEFC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   {</w:t>
      </w:r>
    </w:p>
    <w:p w14:paraId="36D7E2B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"ResourceType"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"instance"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1321412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"Tags"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 [</w:t>
      </w:r>
    </w:p>
    <w:p w14:paraId="7DCD314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           {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"Key"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"Value"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"devops2Autoscale"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},</w:t>
      </w:r>
    </w:p>
    <w:p w14:paraId="43E7A4B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           {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"Key"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"Owner"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"Value"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"mmckibbin"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},</w:t>
      </w:r>
    </w:p>
    <w:p w14:paraId="28A7D8E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       ],</w:t>
      </w:r>
    </w:p>
    <w:p w14:paraId="4A39D60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   },</w:t>
      </w:r>
    </w:p>
    <w:p w14:paraId="27D409B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],</w:t>
      </w:r>
    </w:p>
    <w:p w14:paraId="0C86203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MyDevOpsSecurityGroup01 Security group ID</w:t>
      </w:r>
    </w:p>
    <w:p w14:paraId="108E397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SecurityGroupIds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"sg-08506a9bf41ce7f35"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],</w:t>
      </w:r>
    </w:p>
    <w:p w14:paraId="3B405F0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KeyName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"key6"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2F89871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UserData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"""#!/bin/bash</w:t>
      </w:r>
    </w:p>
    <w:p w14:paraId="4A10ACD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yum install httpd -y</w:t>
      </w:r>
    </w:p>
    <w:p w14:paraId="7CC3770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systemctl enable httpd</w:t>
      </w:r>
    </w:p>
    <w:p w14:paraId="71B9B62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systemctl start httpd</w:t>
      </w:r>
    </w:p>
    <w:p w14:paraId="7C8E175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7222335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"Content-type: text/html"</w:t>
      </w:r>
    </w:p>
    <w:p w14:paraId="2519004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'&lt;html&gt;' &gt; index.html</w:t>
      </w:r>
    </w:p>
    <w:p w14:paraId="4B2D668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'&lt;head&gt;' &gt;&gt; index.html</w:t>
      </w:r>
    </w:p>
    <w:p w14:paraId="27C26F9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'&lt;title&gt;DevOps Assignment 1&lt;/title&gt;' &gt;&gt; index.html</w:t>
      </w:r>
    </w:p>
    <w:p w14:paraId="693F5F3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'&lt;/head&gt;' &gt;&gt; index.html</w:t>
      </w:r>
    </w:p>
    <w:p w14:paraId="3F35F5F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'&lt;body&gt;' &gt;&gt; index.html</w:t>
      </w:r>
    </w:p>
    <w:p w14:paraId="1429C4C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</w:t>
      </w:r>
    </w:p>
    <w:p w14:paraId="216F853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echo '&lt;p style="font-family:Helvetica, sans-serif; font-size:200%;"&gt;Assignment 2: DevOps_2&lt;/p&gt;' &gt;&gt; index.html   </w:t>
      </w:r>
    </w:p>
    <w:p w14:paraId="4E55CD1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</w:t>
      </w:r>
    </w:p>
    <w:p w14:paraId="4CAADEB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'&lt;p style="font-family:Helvetica, sans-serif; font-size:150%;"&gt;AMI: ' &gt;&gt; index.html</w:t>
      </w:r>
    </w:p>
    <w:p w14:paraId="522E5AF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$(curl http://169.254.169.254/latest/meta-data/ami-id) &gt;&gt; index.html</w:t>
      </w:r>
    </w:p>
    <w:p w14:paraId="5764525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'&lt;/p&gt;' &gt;&gt; index.html</w:t>
      </w:r>
    </w:p>
    <w:p w14:paraId="3EB82F5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</w:t>
      </w:r>
    </w:p>
    <w:p w14:paraId="3AFE1FD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'&lt;p style="font-family:Helvetica, sans-serif; font-size:150%;"&gt;Instance ID: ' &gt;&gt; index.html</w:t>
      </w:r>
    </w:p>
    <w:p w14:paraId="421823C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$(curl http://169.254.169.254/latest/meta-data/instance-id) &gt;&gt; index.html</w:t>
      </w:r>
    </w:p>
    <w:p w14:paraId="3321EE6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'&lt;/p&gt;' &gt;&gt; index.html</w:t>
      </w:r>
    </w:p>
    <w:p w14:paraId="37C4909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</w:t>
      </w:r>
    </w:p>
    <w:p w14:paraId="0AEC6F5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echo '&lt;p style="font-family:Helvetica, sans-serif; font-size:150%;"&gt;Instance Type: ' &gt;&gt; index.html </w:t>
      </w:r>
    </w:p>
    <w:p w14:paraId="2B77243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lastRenderedPageBreak/>
        <w:t>            echo $(curl http://169.254.169.254/latest/meta-data/instance-type) &gt;&gt; index.html</w:t>
      </w:r>
    </w:p>
    <w:p w14:paraId="14B4DE6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'&lt;/p&gt;' &gt;&gt; index.html</w:t>
      </w:r>
    </w:p>
    <w:p w14:paraId="79C58E8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</w:t>
      </w:r>
    </w:p>
    <w:p w14:paraId="2AFAB5B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echo '&lt;p style="font-family:Helvetica, sans-serif; font-size:150%;"&gt;Instance IP: ' &gt;&gt; index.html </w:t>
      </w:r>
    </w:p>
    <w:p w14:paraId="6F19853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$(curl http://169.254.169.254/latest/meta-data/public-ipv4) &gt;&gt; index.html</w:t>
      </w:r>
    </w:p>
    <w:p w14:paraId="411986F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'&lt;/p&gt;' &gt;&gt; index.html</w:t>
      </w:r>
    </w:p>
    <w:p w14:paraId="0B5BC43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5A834FF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echo '&lt;p style="font-family:Helvetica, sans-serif;"&gt;Security Group: ' &gt;&gt; index.html </w:t>
      </w:r>
    </w:p>
    <w:p w14:paraId="7A9EA1D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$(curl http://169.254.169.254/latest/meta-data/security-groups) &gt;&gt; index.html</w:t>
      </w:r>
    </w:p>
    <w:p w14:paraId="32B3DEB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'&lt;/p&gt;' &gt;&gt; index.html</w:t>
      </w:r>
    </w:p>
    <w:p w14:paraId="397501D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58D4F87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            echo '&lt;p style="font-family:Helvetica, sans-serif;"&gt;Availability Zone: ' &gt;&gt; index.html </w:t>
      </w:r>
    </w:p>
    <w:p w14:paraId="7D4BBE4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$(curl http://169.254.169.254/latest/meta-data/placement/availability-zone-id ) &gt;&gt; index.html</w:t>
      </w:r>
    </w:p>
    <w:p w14:paraId="5DCF583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'&lt;/p&gt;' &gt;&gt; index.html</w:t>
      </w:r>
    </w:p>
    <w:p w14:paraId="76795A6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288E026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'&lt;img src="http://devops.witdemo.net/logo.jpg"&gt; logo.jpg ' &gt;&gt; index.html</w:t>
      </w:r>
    </w:p>
    <w:p w14:paraId="6AFDF88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'&lt;/body&gt;' &gt;&gt; index.html</w:t>
      </w:r>
    </w:p>
    <w:p w14:paraId="2C33990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echo '&lt;/html&gt;' &gt;&gt; index.html</w:t>
      </w:r>
    </w:p>
    <w:p w14:paraId="52834B1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11E449C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    cp index.html /var/www/html/index.html</w:t>
      </w:r>
    </w:p>
    <w:p w14:paraId="7DEF5FB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        """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6338A69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)</w:t>
      </w:r>
    </w:p>
    <w:p w14:paraId="0F5B829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44AC9F6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except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Exception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as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2D6B60F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"Error! 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The EC2 creation process has encountered an error.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0B73F94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7B2F54A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errorfile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open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"error.log"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1CED95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errorfile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write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str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))</w:t>
      </w:r>
    </w:p>
    <w:p w14:paraId="5775B13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errorfile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close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()</w:t>
      </w:r>
    </w:p>
    <w:p w14:paraId="591C11B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"See error.log for details."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24E0CD6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5F34070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69FDD2D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 instance ID, type, &amp; state</w:t>
      </w:r>
    </w:p>
    <w:p w14:paraId="498E1FE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</w:p>
    <w:p w14:paraId="6C6BAC2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New EC2 instance created successfully!"</w:t>
      </w:r>
    </w:p>
    <w:p w14:paraId="79B9157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[ID: "</w:t>
      </w:r>
    </w:p>
    <w:p w14:paraId="4C7924E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].id</w:t>
      </w:r>
    </w:p>
    <w:p w14:paraId="5E89DEC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"]"</w:t>
      </w:r>
    </w:p>
    <w:p w14:paraId="6A3453D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[Type: "</w:t>
      </w:r>
    </w:p>
    <w:p w14:paraId="7481D10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].instance_type</w:t>
      </w:r>
    </w:p>
    <w:p w14:paraId="333DA70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"]"</w:t>
      </w:r>
    </w:p>
    <w:p w14:paraId="5F3E9AE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</w:p>
    <w:p w14:paraId="7FCA63F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#'\n[Region: ' + new_ec2_instance[0].region['Name'] + ']' +</w:t>
      </w:r>
    </w:p>
    <w:p w14:paraId="1268F95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[Current state: "</w:t>
      </w:r>
    </w:p>
    <w:p w14:paraId="6031F13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].state[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</w:p>
    <w:p w14:paraId="76FED14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"]"</w:t>
      </w:r>
    </w:p>
    <w:p w14:paraId="28B02B0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)</w:t>
      </w:r>
    </w:p>
    <w:p w14:paraId="09704E7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347FF72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Check instance state every 5 seconds.</w:t>
      </w:r>
    </w:p>
    <w:p w14:paraId="2C39D35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Waiting for instance to run..."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16E46B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while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].state[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]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!=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"running"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3E9CA41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time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sleep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A4FE19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].reload()</w:t>
      </w:r>
    </w:p>
    <w:p w14:paraId="058F4D6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65985A0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 instance state &amp; public ip address</w:t>
      </w:r>
    </w:p>
    <w:p w14:paraId="20C3A06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</w:p>
    <w:p w14:paraId="0BEE718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[Current state: "</w:t>
      </w:r>
    </w:p>
    <w:p w14:paraId="5586328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].state[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</w:p>
    <w:p w14:paraId="184CD01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"]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55D6D50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"[Public IP: "</w:t>
      </w:r>
    </w:p>
    <w:p w14:paraId="2DB8020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].public_ip_address</w:t>
      </w:r>
    </w:p>
    <w:p w14:paraId="0732AA2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"]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3DB5507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)</w:t>
      </w:r>
    </w:p>
    <w:p w14:paraId="6FDC999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7CFDA7D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Wait x seconds for webserver to initialise</w:t>
      </w:r>
    </w:p>
    <w:p w14:paraId="2A1E0AD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Allowing time for web server to initialise..."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5D92216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time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sleep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A17998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Opening webpage at: 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].public_ip_address)</w:t>
      </w:r>
    </w:p>
    <w:p w14:paraId="066A6DC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C0102B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ip_address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</w:p>
    <w:p w14:paraId="0DD2078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</w:p>
    <w:p w14:paraId="4D770F0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].public_ip_address  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Set variable to instance public IP</w:t>
      </w:r>
    </w:p>
    <w:p w14:paraId="6B890CC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webbrowser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open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</w:p>
    <w:p w14:paraId="03BB60A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"http://"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].public_ip_address</w:t>
      </w:r>
    </w:p>
    <w:p w14:paraId="4678531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)  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Open web browser to instance public IP</w:t>
      </w:r>
    </w:p>
    <w:p w14:paraId="11178FF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4FF9BF1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6. Monitoring</w:t>
      </w:r>
    </w:p>
    <w:p w14:paraId="3B245AC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Out of sequence numerically as connection timed out when running later on, after s3 setup (Sections 4 &amp; 5)</w:t>
      </w:r>
    </w:p>
    <w:p w14:paraId="7CBA549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try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134BDA5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time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sleep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  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wait a bit...</w:t>
      </w:r>
    </w:p>
    <w:p w14:paraId="6004A33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set keypair permissions for ssh access</w:t>
      </w:r>
    </w:p>
    <w:p w14:paraId="2CF6136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Set keypair permission"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7753268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system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"chmod 400 key6.pem"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BF9767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Done."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C4264E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5A26028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7F3BE49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copy monitoring scripts to instance, run them.</w:t>
      </w:r>
    </w:p>
    <w:p w14:paraId="37BE204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Copying monitor.sh to ec2 instance"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3E8CA9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system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</w:p>
    <w:p w14:paraId="64B1B0D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"scp -o StrictHostKeyChecking=no -i key6.pem monitor.sh ec2-user@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ip_address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:."</w:t>
      </w:r>
    </w:p>
    <w:p w14:paraId="0FD91C3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)</w:t>
      </w:r>
    </w:p>
    <w:p w14:paraId="171C3F1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Done."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1AD891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971C7A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Set permissions on monitor.sh"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D04E1E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system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"ssh -i key6.pem ec2-user@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ip_address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'chmod 700 monitor.sh'"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F5C2AE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Done."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DE67F5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2EAEFE0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Run monitor.sh (on ec2 instance)"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0A53FD7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system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"ssh -i key6.pem ec2-user@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ip_address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'./monitor.sh'"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53300E3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end of monitoring script"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759ED04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8A88A9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24D953D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Copying memv2.sh to ec2 instance"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073280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system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</w:p>
    <w:p w14:paraId="1CD3F0E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"scp -o StrictHostKeyChecking=no -i key6.pem memv2.sh ec2-user@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ip_address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:."</w:t>
      </w:r>
    </w:p>
    <w:p w14:paraId="09CDD5F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)</w:t>
      </w:r>
    </w:p>
    <w:p w14:paraId="38971F5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Done."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89AB4B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02145F8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Set permissions on memv2.sh"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2A064C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system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"ssh -i key6.pem ec2-user@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ip_address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'chmod 700 memv2.sh'"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E45FCE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Done."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E03407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7DCE0C2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Run memv2.sh (on ec2 instance)"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4B5CB2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system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"ssh -i key6.pem ec2-user@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ip_address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'./memv2.sh'"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2D3E6E0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end of memv2 script"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F10EA5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56FB3B50" w14:textId="77777777" w:rsidR="0034720C" w:rsidRPr="0034720C" w:rsidRDefault="0034720C" w:rsidP="0034720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br/>
      </w:r>
    </w:p>
    <w:p w14:paraId="7F1F43E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list files in instance</w:t>
      </w:r>
    </w:p>
    <w:p w14:paraId="6D7BE41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List files in instance"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].id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"..."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4E9CF4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system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"ssh -i key6.pem ec2-user@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ip_address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'ls -l'"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58C17B9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Done."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1AEE41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7D70FB7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726C6F3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# copy install-node.sh and run it</w:t>
      </w:r>
    </w:p>
    <w:p w14:paraId="44F30FB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print("\nCopying install-node.sh to ec2 instance")</w:t>
      </w:r>
    </w:p>
    <w:p w14:paraId="3BAE694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</w:t>
      </w:r>
    </w:p>
    <w:p w14:paraId="2D0A5A9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f"scp -o StrictHostKeyChecking=no -i key6.pem install-node.sh ec2-user@{ip_address}:."</w:t>
      </w:r>
    </w:p>
    <w:p w14:paraId="0141D50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)</w:t>
      </w:r>
    </w:p>
    <w:p w14:paraId="559651A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print("\nSet permissions on install-node.sh")</w:t>
      </w:r>
    </w:p>
    <w:p w14:paraId="02C71A9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system(f"ssh -i key6.pem ec2-user@{ip_address} 'chmod 700 install-node.sh'")</w:t>
      </w:r>
    </w:p>
    <w:p w14:paraId="2B52A94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print("\nRun install-node.sh")</w:t>
      </w:r>
    </w:p>
    <w:p w14:paraId="1D35E88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system(f"ssh -i key6.pem ec2-user@{ip_address} './install-node.sh'")</w:t>
      </w:r>
    </w:p>
    <w:p w14:paraId="3825A58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print("\nend of install-node.sh script")</w:t>
      </w:r>
    </w:p>
    <w:p w14:paraId="174C383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print("\n")</w:t>
      </w:r>
    </w:p>
    <w:p w14:paraId="621629D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0750FBD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# install Node.js</w:t>
      </w:r>
    </w:p>
    <w:p w14:paraId="48DA714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print("\nInstalling Node.js...")</w:t>
      </w:r>
    </w:p>
    <w:p w14:paraId="7F38622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system("curl -o- https://raw.githubusercontent.com/nvm-sh/nvm/v0.39.5/install.sh | bash")</w:t>
      </w:r>
    </w:p>
    <w:p w14:paraId="311B005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system("source ~/.nvm/nvm.sh")</w:t>
      </w:r>
    </w:p>
    <w:p w14:paraId="73E9A34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system("nvm install 16")</w:t>
      </w:r>
    </w:p>
    <w:p w14:paraId="6529130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system("node -v")</w:t>
      </w:r>
    </w:p>
    <w:p w14:paraId="73CB33A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print("\nDone.")</w:t>
      </w:r>
    </w:p>
    <w:p w14:paraId="558883A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712F615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except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Exception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as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41B5AE2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71E7EC74" w14:textId="77777777" w:rsidR="0034720C" w:rsidRPr="0034720C" w:rsidRDefault="0034720C" w:rsidP="0034720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696724D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Upload the app.js file to ec2 instance</w:t>
      </w:r>
    </w:p>
    <w:p w14:paraId="34FDFC8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file_path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"app.js"</w:t>
      </w:r>
    </w:p>
    <w:p w14:paraId="0ECE143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Uploading 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file_path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+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 to ec2 instance..."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2E9A8B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system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</w:p>
    <w:p w14:paraId="28FB4E0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"scp -o StrictHostKeyChecking=no -i key6.pem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file_path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ec2-user@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ip_address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:."</w:t>
      </w:r>
    </w:p>
    <w:p w14:paraId="4BEE181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081E521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Done."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0E40173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"now connect via SSH and install node, then run app"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BC88C0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time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sleep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7B0AE9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00271D6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# run app.js</w:t>
      </w:r>
    </w:p>
    <w:p w14:paraId="77A052A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print("\nRunning app.js...")</w:t>
      </w:r>
    </w:p>
    <w:p w14:paraId="5C90E1F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system("node app.js")</w:t>
      </w:r>
    </w:p>
    <w:p w14:paraId="3D3A63A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print("\nDone.")</w:t>
      </w:r>
    </w:p>
    <w:p w14:paraId="040EC99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4658E60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# open browser window to ec2 instance</w:t>
      </w:r>
    </w:p>
    <w:p w14:paraId="5B7E30A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print("\nOpening browser window to ec2 instance...")</w:t>
      </w:r>
    </w:p>
    <w:p w14:paraId="131E404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0A94BF0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print("\nOpening webpage at: " + new_ec2_instance[0].public_ip_address)</w:t>
      </w:r>
    </w:p>
    <w:p w14:paraId="07725F1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print("\n\n")</w:t>
      </w:r>
    </w:p>
    <w:p w14:paraId="49B5E6F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ip_address = new_ec2_instance[</w:t>
      </w:r>
    </w:p>
    <w:p w14:paraId="626B739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0</w:t>
      </w:r>
    </w:p>
    <w:p w14:paraId="4F3F49F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].public_ip_address  # Set variable to instance public IP</w:t>
      </w:r>
    </w:p>
    <w:p w14:paraId="4A05733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webbrowser.open(</w:t>
      </w:r>
    </w:p>
    <w:p w14:paraId="4E21700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"http://" + new_ec2_instance[0].public_ip_address +":3000"</w:t>
      </w:r>
    </w:p>
    <w:p w14:paraId="73D28F3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)  # Open web browser to instance public IP</w:t>
      </w:r>
    </w:p>
    <w:p w14:paraId="6FCDC577" w14:textId="77777777" w:rsidR="0034720C" w:rsidRPr="0034720C" w:rsidRDefault="0034720C" w:rsidP="0034720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br/>
      </w:r>
    </w:p>
    <w:p w14:paraId="441D49F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# install Node.js</w:t>
      </w:r>
    </w:p>
    <w:p w14:paraId="32AB333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lastRenderedPageBreak/>
        <w:t># print("\nInstalling Node.js...")</w:t>
      </w:r>
    </w:p>
    <w:p w14:paraId="6CD89E7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system("curl -o- https://raw.githubusercontent.com/nvm-sh/nvm/v0.39.5/install.sh | bash -")</w:t>
      </w:r>
    </w:p>
    <w:p w14:paraId="4D43509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system("source ~/.nvm/nvm.sh")</w:t>
      </w:r>
    </w:p>
    <w:p w14:paraId="2A78386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system("nvm install 16")</w:t>
      </w:r>
    </w:p>
    <w:p w14:paraId="6117B48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#export nvm dir to bashrc</w:t>
      </w:r>
    </w:p>
    <w:p w14:paraId="6576AB3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system("export NVM_DIR=$HOME/.nvm")</w:t>
      </w:r>
    </w:p>
    <w:p w14:paraId="1492371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system("[ -s \"$NVM_DIR/nvm.sh\" ] &amp;&amp; \. \"$NVM_DIR/nvm.sh\"")</w:t>
      </w:r>
    </w:p>
    <w:p w14:paraId="4858415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system("[ -s \"$NVM_DIR/bash_completion\" ] &amp;&amp; \. \"$NVM_DIR/bash_completion\"")</w:t>
      </w:r>
    </w:p>
    <w:p w14:paraId="7CCFE4E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system("nvm use 16")</w:t>
      </w:r>
    </w:p>
    <w:p w14:paraId="4E8E19A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print("\ninstalling npm")</w:t>
      </w:r>
    </w:p>
    <w:p w14:paraId="3C7B3FD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system("npm install -g npm@latest")</w:t>
      </w:r>
    </w:p>
    <w:p w14:paraId="5F4CCD9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# get node version number</w:t>
      </w:r>
    </w:p>
    <w:p w14:paraId="20789D7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print("\nNode version:")</w:t>
      </w:r>
    </w:p>
    <w:p w14:paraId="4E3E604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system("node -v")</w:t>
      </w:r>
    </w:p>
    <w:p w14:paraId="4A0099E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print("\nDone.")</w:t>
      </w:r>
    </w:p>
    <w:p w14:paraId="141BF98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10413B2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# Upload the app.js file</w:t>
      </w:r>
    </w:p>
    <w:p w14:paraId="318782C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file_path = "app.js"</w:t>
      </w:r>
    </w:p>
    <w:p w14:paraId="36B152A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if os.path.exists(file_path):</w:t>
      </w:r>
    </w:p>
    <w:p w14:paraId="4BBBBCC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try:</w:t>
      </w:r>
    </w:p>
    <w:p w14:paraId="7C45493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    s3_client.upload_file(</w:t>
      </w:r>
    </w:p>
    <w:p w14:paraId="0917EFE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        file_path, bucket_name, "app.js", ExtraArgs={"ContentType": "text/javascript"}</w:t>
      </w:r>
    </w:p>
    <w:p w14:paraId="765A0CC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    )</w:t>
      </w:r>
    </w:p>
    <w:p w14:paraId="77A86B0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    print(f"File {file_path} uploaded as app.js.")</w:t>
      </w:r>
    </w:p>
    <w:p w14:paraId="131E015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except ClientError as e:</w:t>
      </w:r>
    </w:p>
    <w:p w14:paraId="012764A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    print(f"Error uploading {file_path}: {e}")</w:t>
      </w:r>
    </w:p>
    <w:p w14:paraId="5F4DAEB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    exit(1)</w:t>
      </w:r>
    </w:p>
    <w:p w14:paraId="42347DF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else:</w:t>
      </w:r>
    </w:p>
    <w:p w14:paraId="72D1701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print(f"File {file_path} does not exist.")</w:t>
      </w:r>
    </w:p>
    <w:p w14:paraId="67C5991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    exit(1)</w:t>
      </w:r>
    </w:p>
    <w:p w14:paraId="228DE6F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38E13CC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# run app.js</w:t>
      </w:r>
    </w:p>
    <w:p w14:paraId="33E5BC5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print("\nRunning app.js...")</w:t>
      </w:r>
    </w:p>
    <w:p w14:paraId="0F764C5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system("node app.js")</w:t>
      </w:r>
    </w:p>
    <w:p w14:paraId="485B6213" w14:textId="77777777" w:rsidR="0034720C" w:rsidRPr="0034720C" w:rsidRDefault="0034720C" w:rsidP="0034720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br/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br/>
      </w:r>
    </w:p>
    <w:p w14:paraId="74CE3CC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#CloudWatch alarms setup</w:t>
      </w:r>
    </w:p>
    <w:p w14:paraId="26FEA23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11A2F96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"Setting up CloudWatch alarms..."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4474FF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cloudwatch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boto3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.client(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"cloudwatch"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2ED4A01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2E0F2E0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CPU utilization greater than 50%</w:t>
      </w:r>
    </w:p>
    <w:p w14:paraId="1765DD4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try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39E67D4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cloudwatch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.put_metric_alarm(</w:t>
      </w:r>
    </w:p>
    <w:p w14:paraId="5A60E52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AlarmName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"HighCPUUtilization"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5243291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ComparisonOperator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"GreaterThanThreshold"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758CF64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EvaluationPeriods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3BD008B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MetricName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"CPUUtilization"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36EAF39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Namespace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"AWS/EC2"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6E8F36D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Period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07382AF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Statistic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"Average"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10D5945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Threshold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50.0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6CA76C3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ActionsEnabled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True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6DEF922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AlarmActions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</w:p>
    <w:p w14:paraId="1AC7057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"arn:aws:automate:us-east-1:ec2:reboot"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60286BB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],</w:t>
      </w:r>
    </w:p>
    <w:p w14:paraId="09B9E12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AlarmDescription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"Alarm if server CPU utilization exceeds 50%"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3AFFE83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Dimensions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</w:p>
    <w:p w14:paraId="067D602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   {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"InstanceId"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"Value"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].id},</w:t>
      </w:r>
    </w:p>
    <w:p w14:paraId="12DE728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],</w:t>
      </w:r>
    </w:p>
    <w:p w14:paraId="7ADCDEB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Unit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"Percent"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0658F05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)</w:t>
      </w:r>
    </w:p>
    <w:p w14:paraId="1D0A108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"High CPU utilization alarm created."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2629D93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except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ClientError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as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2E7F3E0B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"Error creating high CPU utilization alarm: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27BF9C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4929E93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CPU utilization less than 30%</w:t>
      </w:r>
    </w:p>
    <w:p w14:paraId="67E5878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try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6B8C182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cloudwatch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.put_metric_alarm(</w:t>
      </w:r>
    </w:p>
    <w:p w14:paraId="7886B9F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AlarmName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"LowCPUUtilization"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639A705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ComparisonOperator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"LessThanThreshold"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36D4611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EvaluationPeriods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0C9DA4F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MetricName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"CPUUtilization"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16CF84D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Namespace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"AWS/EC2"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3228A49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Period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5C3E34C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Statistic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"Average"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597C8C6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Threshold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30.0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1A23A69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ActionsEnabled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True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64BA876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AlarmActions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</w:p>
    <w:p w14:paraId="62EA76FA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"arn:aws:automate:us-east-1:ec2:terminate"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57E343D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],</w:t>
      </w:r>
    </w:p>
    <w:p w14:paraId="44AF567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AlarmDescription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"Alarm if server CPU utilization below 30%"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159503A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Dimensions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</w:p>
    <w:p w14:paraId="10B8D64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   {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"Name"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"InstanceId"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"Value"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new_ec2_instance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].id},</w:t>
      </w:r>
    </w:p>
    <w:p w14:paraId="1E017B1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],</w:t>
      </w:r>
    </w:p>
    <w:p w14:paraId="39DC39F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Unit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"Percent"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,</w:t>
      </w:r>
    </w:p>
    <w:p w14:paraId="50A95276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)</w:t>
      </w:r>
    </w:p>
    <w:p w14:paraId="0ACD518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"Low CPU utilization alarm created."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01BCBD80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except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ClientError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as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40BE7FB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"Error creating low CPU utilization alarm: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7373DE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4D4E489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try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4F42BC5D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lastRenderedPageBreak/>
        <w:t xml:space="preserve">    </w:t>
      </w: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Describe alarms</w:t>
      </w:r>
    </w:p>
    <w:p w14:paraId="4E4125E2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Describing alarms..."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45730B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response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cloudwatch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.describe_alarms()</w:t>
      </w:r>
    </w:p>
    <w:p w14:paraId="0FF569C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for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in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response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"MetricAlarms"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]:</w:t>
      </w:r>
    </w:p>
    <w:p w14:paraId="54E7A3B9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"Alarm Name: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'AlarmName'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5580E565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"Alarm Description: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'AlarmDescription'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CED30D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"Alarm State: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'StateValue'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277066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"Alarm Actions: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'AlarmActions'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B3CE7D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"Alarm Comparison: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'ComparisonOperator'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A97282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"Evaluation Periods: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'EvaluationPeriods'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3ED36F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"Metric Name: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'MetricName'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2E627BCC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"Namespace: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'Namespace'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3340153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"Period: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'Period'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D239A2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"Statistic: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'Statistic'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9DEA60F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"Threshold: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'Threshold'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D957501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"Unit: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alarm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[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'Unit'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]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09B65BE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\n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3EFF9F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except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ClientError </w:t>
      </w:r>
      <w:r w:rsidRPr="0034720C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as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</w:p>
    <w:p w14:paraId="1855652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"Error describing alarms: 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{</w:t>
      </w:r>
      <w:r w:rsidRPr="0034720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e</w:t>
      </w:r>
      <w:r w:rsidRPr="0034720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}</w:t>
      </w:r>
      <w:r w:rsidRPr="0034720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F165CA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37ECC064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print("\n\nexiting...")</w:t>
      </w:r>
    </w:p>
    <w:p w14:paraId="109D9ABE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time.sleep(1)</w:t>
      </w:r>
    </w:p>
    <w:p w14:paraId="09461968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34720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exit</w:t>
      </w:r>
      <w:r w:rsidRPr="0034720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()</w:t>
      </w:r>
    </w:p>
    <w:p w14:paraId="61496EF7" w14:textId="77777777" w:rsidR="0034720C" w:rsidRPr="0034720C" w:rsidRDefault="0034720C" w:rsidP="003472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57625973" w14:textId="77777777" w:rsidR="005300D6" w:rsidRDefault="005300D6" w:rsidP="005300D6">
      <w:pPr>
        <w:rPr>
          <w:rFonts w:ascii="Franklin Gothic Book" w:hAnsi="Franklin Gothic Book" w:cs="Calibri"/>
          <w:color w:val="FF0000"/>
        </w:rPr>
      </w:pPr>
    </w:p>
    <w:p w14:paraId="78931D71" w14:textId="77777777" w:rsidR="00C7506F" w:rsidRDefault="00C7506F" w:rsidP="005300D6">
      <w:pPr>
        <w:rPr>
          <w:rFonts w:ascii="Franklin Gothic Book" w:hAnsi="Franklin Gothic Book" w:cs="Calibri"/>
          <w:color w:val="FF0000"/>
        </w:rPr>
      </w:pPr>
    </w:p>
    <w:p w14:paraId="4E9AE71F" w14:textId="27A15D71" w:rsidR="00C7506F" w:rsidRPr="00C35C3F" w:rsidRDefault="00C7506F">
      <w:pPr>
        <w:spacing w:after="200"/>
        <w:rPr>
          <w:rFonts w:ascii="Franklin Gothic Book" w:hAnsi="Franklin Gothic Book" w:cs="Calibri"/>
          <w:color w:val="000000" w:themeColor="text1"/>
        </w:rPr>
      </w:pPr>
      <w:r w:rsidRPr="00C35C3F">
        <w:rPr>
          <w:rFonts w:ascii="Franklin Gothic Book" w:hAnsi="Franklin Gothic Book" w:cs="Calibri"/>
          <w:color w:val="000000" w:themeColor="text1"/>
        </w:rPr>
        <w:br w:type="page"/>
      </w:r>
    </w:p>
    <w:p w14:paraId="748A6EF8" w14:textId="366CCF16" w:rsidR="00C7506F" w:rsidRPr="0033300B" w:rsidRDefault="00FA66F0" w:rsidP="00FE524A">
      <w:pPr>
        <w:pStyle w:val="Heading3"/>
      </w:pPr>
      <w:bookmarkStart w:id="44" w:name="_Toc175529265"/>
      <w:r w:rsidRPr="0033300B">
        <w:lastRenderedPageBreak/>
        <w:t>APPENDIX B: monitor.sh</w:t>
      </w:r>
      <w:r w:rsidR="00FC5425" w:rsidRPr="0033300B">
        <w:t xml:space="preserve"> - </w:t>
      </w:r>
      <w:r w:rsidR="004609D0" w:rsidRPr="0033300B">
        <w:t>Instance info</w:t>
      </w:r>
      <w:r w:rsidR="0033300B" w:rsidRPr="0033300B">
        <w:t>.</w:t>
      </w:r>
      <w:bookmarkEnd w:id="44"/>
    </w:p>
    <w:p w14:paraId="287D9E70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#!/usr/bin/bash</w:t>
      </w:r>
    </w:p>
    <w:p w14:paraId="7633F830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Michael MCKibbin 20092733</w:t>
      </w:r>
    </w:p>
    <w:p w14:paraId="42C550E8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 Adapted from course provided script.</w:t>
      </w:r>
    </w:p>
    <w:p w14:paraId="26BDBDB5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</w:t>
      </w:r>
    </w:p>
    <w:p w14:paraId="58239208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INSTANCE_ID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curl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http://169.254.169.254/latest/meta-data/instance-id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7A62F78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MEMORYUSAGE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free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-m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awk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'NR==2{printf "%.2f%%", $3*100/$2 }'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D780461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PROCESSES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expr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-A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grep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-c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.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)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-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04CEBC2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HTTPD_STATUS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systemctl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status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$1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awk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'NR == 3'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1FD4852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HTTPD_UPTIME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uptime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awk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'{print $3,$4}'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cut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-d,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-f1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CCC3945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HTTPD_PROCESSES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-A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grep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-c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httpd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01BDF0D9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APACHE_PROCESSES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-A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grep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-c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apache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6ECD7412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APACHE_PROCESSES_NoGREP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-ef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grep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-v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grep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grep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-c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apache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5AEABC11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HTTP_PORT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netstat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-tuln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grep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-c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":80"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7A3DCDBC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HTTPS_PORT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netstat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-tuln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grep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-c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":443"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00AA547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AVAILABILITY_ZONE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curl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http://169.254.169.254/latest/meta-data/placement/availability-zone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23735190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AMI_ID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curl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http://169.254.169.254/latest/meta-data/ami-id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1A0CC0B4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SECURITY_GROUP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curl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http://169.254.169.254/latest/meta-data/security-groups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7649867D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IPV4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curl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http://169.254.169.254/latest/meta-data/public-ipv4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7DB96616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SSH_PORT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netstat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-tuln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grep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-c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":22"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4C8E63C9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0D96F15C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"Instance ID: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$INSTANCE_ID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72B61A01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"Memory utilisation: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$MEMORYUSAGE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4F10926C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[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$HTTPD_PROCESSES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-ge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]</w:t>
      </w:r>
    </w:p>
    <w:p w14:paraId="49CE0F07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then</w:t>
      </w:r>
    </w:p>
    <w:p w14:paraId="01235890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"Web server is running"</w:t>
      </w:r>
    </w:p>
    <w:p w14:paraId="440937B2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</w:p>
    <w:p w14:paraId="30AA8806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"Web server is NOT running"</w:t>
      </w:r>
    </w:p>
    <w:p w14:paraId="193123C0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fi</w:t>
      </w:r>
    </w:p>
    <w:p w14:paraId="0D3540DD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4F061608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"No of HTTPD processes: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$PROCESSES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37881024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"HTTPD server status: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$HTTPD_STATUS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79E009BE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"HTTPD server uptime: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$HTTPD_UPTIME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22E2C7F8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"No of Apache processes: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$APACHE_PROCESSES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711E3801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"No of Apache processes (No grep):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$APACHE_PROCESSES_NoGREP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2F576012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"No of SSH connections: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$SSH_PORT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460D66FC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"No of HTTP connections: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$HTTP_PORT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0B34A03A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"No of HTTPS connections: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$HTTPS_PORT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7CF379E7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"Availability zone: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$AVAILABILITY_ZONE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239892E6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"AMI ID: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$AMI_ID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2F483E53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"Security group: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$SECURITY_GROUP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018BB58C" w14:textId="77777777" w:rsidR="00F8596D" w:rsidRPr="00F8596D" w:rsidRDefault="00F8596D" w:rsidP="00F859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F8596D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echo</w:t>
      </w:r>
      <w:r w:rsidRPr="00F8596D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"Public IPv4: </w:t>
      </w:r>
      <w:r w:rsidRPr="00F8596D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$IPV4</w:t>
      </w:r>
      <w:r w:rsidRPr="00F8596D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</w:p>
    <w:p w14:paraId="0CF8E995" w14:textId="44259FF1" w:rsidR="00C35C3F" w:rsidRPr="00C35C3F" w:rsidRDefault="00C35C3F">
      <w:pPr>
        <w:spacing w:after="200"/>
        <w:rPr>
          <w:color w:val="000000" w:themeColor="text1"/>
        </w:rPr>
      </w:pPr>
      <w:r w:rsidRPr="00C35C3F">
        <w:rPr>
          <w:color w:val="000000" w:themeColor="text1"/>
        </w:rPr>
        <w:br w:type="page"/>
      </w:r>
    </w:p>
    <w:p w14:paraId="7275BDD5" w14:textId="604F6A9C" w:rsidR="00C35C3F" w:rsidRPr="0033300B" w:rsidRDefault="00C35C3F" w:rsidP="00FE524A">
      <w:pPr>
        <w:pStyle w:val="Heading3"/>
      </w:pPr>
      <w:bookmarkStart w:id="45" w:name="_Toc175529266"/>
      <w:r w:rsidRPr="0033300B">
        <w:lastRenderedPageBreak/>
        <w:t>A</w:t>
      </w:r>
      <w:r w:rsidR="00EF162A" w:rsidRPr="0033300B">
        <w:t>PPENDIX C: memv2.sh</w:t>
      </w:r>
      <w:r w:rsidR="00FC5425" w:rsidRPr="0033300B">
        <w:t xml:space="preserve"> - </w:t>
      </w:r>
      <w:r w:rsidR="00EF162A" w:rsidRPr="0033300B">
        <w:t>Cloudwatch.</w:t>
      </w:r>
      <w:bookmarkEnd w:id="45"/>
    </w:p>
    <w:p w14:paraId="0E974011" w14:textId="77777777" w:rsidR="00F8596D" w:rsidRDefault="00F8596D" w:rsidP="00F8596D"/>
    <w:p w14:paraId="2F300C5F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#!/bin/bash</w:t>
      </w:r>
    </w:p>
    <w:p w14:paraId="61576CE1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TOKEN</w:t>
      </w:r>
      <w:r w:rsidRPr="00661B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`</w:t>
      </w: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curl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-X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PUT "http://169.254.169.254/latest/api/token"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-H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 "X-aws-ec2-metadata-token-ttl-seconds: 21600"`</w:t>
      </w:r>
    </w:p>
    <w:p w14:paraId="71F8E1CE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INSTANCE_ID</w:t>
      </w:r>
      <w:r w:rsidRPr="00661B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curl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-H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 xml:space="preserve">"X-aws-ec2-metadata-token: </w:t>
      </w: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$TOKEN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http://169.254.169.254/latest/meta-data/instance-id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73FB9584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15A3E88F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#INSTANCE_ID=$(curl -s http://169.254.169.254/latest/meta-data/instance-id)</w:t>
      </w:r>
    </w:p>
    <w:p w14:paraId="4C1D7650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USEDMEMORY</w:t>
      </w:r>
      <w:r w:rsidRPr="00661B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free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-m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awk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'NR==2{printf "%.2f\t", $3*100/$2 }'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2150B607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TCP_CONN</w:t>
      </w:r>
      <w:r w:rsidRPr="00661B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netstat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-an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wc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-l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3063F1A7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TCP_CONN_PORT_80</w:t>
      </w:r>
      <w:r w:rsidRPr="00661B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netstat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-an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grep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80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wc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-l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053A559C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IO_WAIT</w:t>
      </w:r>
      <w:r w:rsidRPr="00661B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=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$(</w:t>
      </w: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iostat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|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awk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'NR==4 {print $5}'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</w:t>
      </w:r>
    </w:p>
    <w:p w14:paraId="29F2EF28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67CD8ED2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aws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cloudwatch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put-metric-data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--metric-name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memory-usage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--dimensions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Instance=</w:t>
      </w: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$INSTANCE_ID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--namespace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"Custom"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--value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$USEDMEMORY</w:t>
      </w:r>
    </w:p>
    <w:p w14:paraId="53ECFE75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aws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cloudwatch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put-metric-data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--metric-name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Tcp_connections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--dimensions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Instance=</w:t>
      </w: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$INSTANCE_ID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--namespace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"Custom"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--value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$TCP_CONN</w:t>
      </w:r>
    </w:p>
    <w:p w14:paraId="45EAA51F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aws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cloudwatch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put-metric-data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--metric-name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TCP_connection_on_port_80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--dimensions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Instance=</w:t>
      </w: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$INSTANCE_ID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--namespace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"Custom"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--value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$TCP_CONN_PORT_80</w:t>
      </w:r>
    </w:p>
    <w:p w14:paraId="55CD6F33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661BBC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aws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cloudwatch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put-metric-data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--metric-name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IO_WAIT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--dimensions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Instance=</w:t>
      </w: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$INSTANCE_ID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--namespace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"Custom"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--value</w:t>
      </w:r>
      <w:r w:rsidRPr="00661BBC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661BBC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$IO_WAIT</w:t>
      </w:r>
    </w:p>
    <w:p w14:paraId="452FE8AB" w14:textId="77777777" w:rsidR="00661BBC" w:rsidRPr="00661BBC" w:rsidRDefault="00661BBC" w:rsidP="00661BB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14:paraId="13B18855" w14:textId="77777777" w:rsidR="00F8596D" w:rsidRPr="00F8596D" w:rsidRDefault="00F8596D" w:rsidP="00F8596D"/>
    <w:sectPr w:rsidR="00F8596D" w:rsidRPr="00F8596D" w:rsidSect="006C505E">
      <w:headerReference w:type="default" r:id="rId48"/>
      <w:footerReference w:type="default" r:id="rId49"/>
      <w:footerReference w:type="first" r:id="rId50"/>
      <w:type w:val="continuous"/>
      <w:pgSz w:w="11906" w:h="16838" w:code="9"/>
      <w:pgMar w:top="1440" w:right="1440" w:bottom="1440" w:left="1440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68F228" w14:textId="77777777" w:rsidR="00262B9D" w:rsidRDefault="00262B9D" w:rsidP="004B7E44">
      <w:r>
        <w:separator/>
      </w:r>
    </w:p>
  </w:endnote>
  <w:endnote w:type="continuationSeparator" w:id="0">
    <w:p w14:paraId="0F12AEA3" w14:textId="77777777" w:rsidR="00262B9D" w:rsidRDefault="00262B9D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25138211" w14:textId="77777777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000000" w:themeFill="text1"/>
          <w:vAlign w:val="center"/>
        </w:tcPr>
        <w:p w14:paraId="2DF4D81C" w14:textId="344365FA" w:rsidR="004B7E44" w:rsidRDefault="00000000" w:rsidP="004B7E44">
          <w:pPr>
            <w:pStyle w:val="Footer"/>
          </w:pPr>
          <w:hyperlink r:id="rId1" w:history="1">
            <w:r w:rsidR="002134C1">
              <w:rPr>
                <w:rStyle w:val="Hyperlink"/>
                <w:lang w:bidi="en-GB"/>
              </w:rPr>
              <w:t>L</w:t>
            </w:r>
            <w:r w:rsidR="00295D50">
              <w:rPr>
                <w:rStyle w:val="Hyperlink"/>
                <w:lang w:bidi="en-GB"/>
              </w:rPr>
              <w:t>inkedin</w:t>
            </w:r>
            <w:r w:rsidR="002134C1">
              <w:rPr>
                <w:rStyle w:val="Hyperlink"/>
                <w:lang w:bidi="en-GB"/>
              </w:rPr>
              <w:t>:</w:t>
            </w:r>
            <w:r w:rsidR="00295D50">
              <w:rPr>
                <w:rStyle w:val="Hyperlink"/>
                <w:lang w:bidi="en-GB"/>
              </w:rPr>
              <w:t xml:space="preserve"> michaelkevinmckibbin</w:t>
            </w:r>
          </w:hyperlink>
        </w:p>
      </w:tc>
    </w:tr>
  </w:tbl>
  <w:p w14:paraId="1558D444" w14:textId="77777777" w:rsidR="000F15FD" w:rsidRDefault="000F15FD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B3A913" w14:textId="77777777" w:rsidR="005A718F" w:rsidRDefault="005A718F" w:rsidP="004B7E44">
        <w:pPr>
          <w:pStyle w:val="Footer"/>
        </w:pPr>
        <w:r>
          <w:rPr>
            <w:lang w:bidi="en-GB"/>
          </w:rPr>
          <w:fldChar w:fldCharType="begin"/>
        </w:r>
        <w:r>
          <w:rPr>
            <w:lang w:bidi="en-GB"/>
          </w:rPr>
          <w:instrText xml:space="preserve"> PAGE   \* MERGEFORMAT </w:instrText>
        </w:r>
        <w:r>
          <w:rPr>
            <w:lang w:bidi="en-GB"/>
          </w:rPr>
          <w:fldChar w:fldCharType="separate"/>
        </w:r>
        <w:r w:rsidR="009120E9">
          <w:rPr>
            <w:noProof/>
            <w:lang w:bidi="en-GB"/>
          </w:rPr>
          <w:t>1</w:t>
        </w:r>
        <w:r>
          <w:rPr>
            <w:noProof/>
            <w:lang w:bidi="en-GB"/>
          </w:rPr>
          <w:fldChar w:fldCharType="end"/>
        </w:r>
      </w:p>
    </w:sdtContent>
  </w:sdt>
  <w:p w14:paraId="23A2CCCD" w14:textId="77777777" w:rsidR="000F15FD" w:rsidRDefault="000F15F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1F725C" w14:textId="77777777" w:rsidR="00262B9D" w:rsidRDefault="00262B9D" w:rsidP="004B7E44">
      <w:r>
        <w:separator/>
      </w:r>
    </w:p>
  </w:footnote>
  <w:footnote w:type="continuationSeparator" w:id="0">
    <w:p w14:paraId="2A25CC26" w14:textId="77777777" w:rsidR="00262B9D" w:rsidRDefault="00262B9D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667D9A7A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46708A7C" w14:textId="77777777" w:rsidR="004B7E44" w:rsidRDefault="004B7E44" w:rsidP="004B7E44">
          <w:pPr>
            <w:pStyle w:val="Header"/>
          </w:pPr>
          <w:r>
            <w:rPr>
              <w:noProof/>
              <w:lang w:bidi="en-GB"/>
            </w:rPr>
            <mc:AlternateContent>
              <mc:Choice Requires="wps">
                <w:drawing>
                  <wp:inline distT="0" distB="0" distL="0" distR="0" wp14:anchorId="164CFE42" wp14:editId="283A1EE8">
                    <wp:extent cx="1352282" cy="592428"/>
                    <wp:effectExtent l="0" t="0" r="635" b="0"/>
                    <wp:docPr id="11" name="Rectangl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E5171D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  <w:lang w:bidi="en-GB"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  <w:lang w:bidi="en-GB"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  <w:lang w:bidi="en-GB"/>
                                  </w:rPr>
                                  <w:fldChar w:fldCharType="separate"/>
                                </w:r>
                                <w:r w:rsidR="009120E9">
                                  <w:rPr>
                                    <w:b/>
                                    <w:noProof/>
                                    <w:lang w:bidi="en-GB"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  <w:lang w:bidi="en-GB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164CFE42" id="Rectangle 11" o:spid="_x0000_s1031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" fillcolor="#162f33 [3215]" stroked="f" strokeweight="1pt">
                    <v:textbox>
                      <w:txbxContent>
                        <w:p w14:paraId="3FE5171D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  <w:lang w:bidi="en-GB"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  <w:lang w:bidi="en-GB"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  <w:lang w:bidi="en-GB"/>
                            </w:rPr>
                            <w:fldChar w:fldCharType="separate"/>
                          </w:r>
                          <w:r w:rsidR="009120E9">
                            <w:rPr>
                              <w:b/>
                              <w:noProof/>
                              <w:lang w:bidi="en-GB"/>
                            </w:rPr>
                            <w:t>2</w:t>
                          </w:r>
                          <w:r w:rsidRPr="004B7E44">
                            <w:rPr>
                              <w:b/>
                              <w:lang w:bidi="en-GB"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1F2791"/>
    <w:multiLevelType w:val="multilevel"/>
    <w:tmpl w:val="58343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E17A99"/>
    <w:multiLevelType w:val="multilevel"/>
    <w:tmpl w:val="1E3AD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762622"/>
    <w:multiLevelType w:val="hybridMultilevel"/>
    <w:tmpl w:val="458EB612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00282"/>
    <w:multiLevelType w:val="multilevel"/>
    <w:tmpl w:val="B8D40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262D26"/>
    <w:multiLevelType w:val="multilevel"/>
    <w:tmpl w:val="8DDE1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80547D"/>
    <w:multiLevelType w:val="multilevel"/>
    <w:tmpl w:val="263C4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ED05040"/>
    <w:multiLevelType w:val="multilevel"/>
    <w:tmpl w:val="CC009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DB6D73"/>
    <w:multiLevelType w:val="multilevel"/>
    <w:tmpl w:val="44E46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F526097"/>
    <w:multiLevelType w:val="hybridMultilevel"/>
    <w:tmpl w:val="9DD223B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78241D"/>
    <w:multiLevelType w:val="multilevel"/>
    <w:tmpl w:val="635AD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4B344DE"/>
    <w:multiLevelType w:val="multilevel"/>
    <w:tmpl w:val="9CC6D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87F7AC8"/>
    <w:multiLevelType w:val="multilevel"/>
    <w:tmpl w:val="40A20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9C57FB"/>
    <w:multiLevelType w:val="multilevel"/>
    <w:tmpl w:val="E32EE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15B5356"/>
    <w:multiLevelType w:val="multilevel"/>
    <w:tmpl w:val="A7AAD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284561E"/>
    <w:multiLevelType w:val="hybridMultilevel"/>
    <w:tmpl w:val="F5AEDF5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13650D"/>
    <w:multiLevelType w:val="hybridMultilevel"/>
    <w:tmpl w:val="C27E125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6376C2"/>
    <w:multiLevelType w:val="multilevel"/>
    <w:tmpl w:val="A4223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D84353F"/>
    <w:multiLevelType w:val="hybridMultilevel"/>
    <w:tmpl w:val="C27E12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BD42D7"/>
    <w:multiLevelType w:val="multilevel"/>
    <w:tmpl w:val="C2828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ADC18F1"/>
    <w:multiLevelType w:val="multilevel"/>
    <w:tmpl w:val="F5766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04424736">
    <w:abstractNumId w:val="13"/>
  </w:num>
  <w:num w:numId="2" w16cid:durableId="961544536">
    <w:abstractNumId w:val="16"/>
  </w:num>
  <w:num w:numId="3" w16cid:durableId="659575576">
    <w:abstractNumId w:val="7"/>
  </w:num>
  <w:num w:numId="4" w16cid:durableId="470559250">
    <w:abstractNumId w:val="1"/>
  </w:num>
  <w:num w:numId="5" w16cid:durableId="520121381">
    <w:abstractNumId w:val="6"/>
  </w:num>
  <w:num w:numId="6" w16cid:durableId="165681241">
    <w:abstractNumId w:val="4"/>
  </w:num>
  <w:num w:numId="7" w16cid:durableId="2127431644">
    <w:abstractNumId w:val="12"/>
  </w:num>
  <w:num w:numId="8" w16cid:durableId="545063604">
    <w:abstractNumId w:val="10"/>
  </w:num>
  <w:num w:numId="9" w16cid:durableId="1455901812">
    <w:abstractNumId w:val="18"/>
  </w:num>
  <w:num w:numId="10" w16cid:durableId="455101651">
    <w:abstractNumId w:val="5"/>
  </w:num>
  <w:num w:numId="11" w16cid:durableId="752355447">
    <w:abstractNumId w:val="3"/>
  </w:num>
  <w:num w:numId="12" w16cid:durableId="487525567">
    <w:abstractNumId w:val="19"/>
  </w:num>
  <w:num w:numId="13" w16cid:durableId="2081708024">
    <w:abstractNumId w:val="9"/>
  </w:num>
  <w:num w:numId="14" w16cid:durableId="331422013">
    <w:abstractNumId w:val="0"/>
  </w:num>
  <w:num w:numId="15" w16cid:durableId="1287588772">
    <w:abstractNumId w:val="2"/>
  </w:num>
  <w:num w:numId="16" w16cid:durableId="1665746390">
    <w:abstractNumId w:val="14"/>
  </w:num>
  <w:num w:numId="17" w16cid:durableId="1395397531">
    <w:abstractNumId w:val="2"/>
  </w:num>
  <w:num w:numId="18" w16cid:durableId="280694038">
    <w:abstractNumId w:val="8"/>
  </w:num>
  <w:num w:numId="19" w16cid:durableId="386341294">
    <w:abstractNumId w:val="11"/>
  </w:num>
  <w:num w:numId="20" w16cid:durableId="1522740949">
    <w:abstractNumId w:val="17"/>
  </w:num>
  <w:num w:numId="21" w16cid:durableId="210811559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1AA"/>
    <w:rsid w:val="00000C20"/>
    <w:rsid w:val="000018D0"/>
    <w:rsid w:val="00001AAE"/>
    <w:rsid w:val="00002345"/>
    <w:rsid w:val="00003141"/>
    <w:rsid w:val="0000375C"/>
    <w:rsid w:val="00004EBD"/>
    <w:rsid w:val="000057A8"/>
    <w:rsid w:val="0000637A"/>
    <w:rsid w:val="0001208A"/>
    <w:rsid w:val="00012A9D"/>
    <w:rsid w:val="000144F0"/>
    <w:rsid w:val="00014FCF"/>
    <w:rsid w:val="0002278F"/>
    <w:rsid w:val="00024DAE"/>
    <w:rsid w:val="00026938"/>
    <w:rsid w:val="0003121A"/>
    <w:rsid w:val="00034B9A"/>
    <w:rsid w:val="00037870"/>
    <w:rsid w:val="00046132"/>
    <w:rsid w:val="00050277"/>
    <w:rsid w:val="00054F75"/>
    <w:rsid w:val="00055184"/>
    <w:rsid w:val="00057027"/>
    <w:rsid w:val="00060AB9"/>
    <w:rsid w:val="0006579C"/>
    <w:rsid w:val="00067F10"/>
    <w:rsid w:val="00073F88"/>
    <w:rsid w:val="00074419"/>
    <w:rsid w:val="00074796"/>
    <w:rsid w:val="00074944"/>
    <w:rsid w:val="000768FF"/>
    <w:rsid w:val="0007709C"/>
    <w:rsid w:val="00081BD7"/>
    <w:rsid w:val="000821D9"/>
    <w:rsid w:val="000839C3"/>
    <w:rsid w:val="000840B9"/>
    <w:rsid w:val="00087894"/>
    <w:rsid w:val="00090598"/>
    <w:rsid w:val="00094F7C"/>
    <w:rsid w:val="00097F30"/>
    <w:rsid w:val="000A415C"/>
    <w:rsid w:val="000A4394"/>
    <w:rsid w:val="000B1E60"/>
    <w:rsid w:val="000B3B1D"/>
    <w:rsid w:val="000B4319"/>
    <w:rsid w:val="000C1281"/>
    <w:rsid w:val="000C27CC"/>
    <w:rsid w:val="000C2D28"/>
    <w:rsid w:val="000C3CCE"/>
    <w:rsid w:val="000C4BE5"/>
    <w:rsid w:val="000C4EA4"/>
    <w:rsid w:val="000C502D"/>
    <w:rsid w:val="000C7B81"/>
    <w:rsid w:val="000D08B2"/>
    <w:rsid w:val="000D0910"/>
    <w:rsid w:val="000D1359"/>
    <w:rsid w:val="000D2A38"/>
    <w:rsid w:val="000D34D4"/>
    <w:rsid w:val="000D6315"/>
    <w:rsid w:val="000E2577"/>
    <w:rsid w:val="000E3AC9"/>
    <w:rsid w:val="000E5350"/>
    <w:rsid w:val="000F099E"/>
    <w:rsid w:val="000F15FD"/>
    <w:rsid w:val="000F17F2"/>
    <w:rsid w:val="000F27E7"/>
    <w:rsid w:val="000F48A7"/>
    <w:rsid w:val="000F779A"/>
    <w:rsid w:val="0010503D"/>
    <w:rsid w:val="001078ED"/>
    <w:rsid w:val="00111B24"/>
    <w:rsid w:val="00112754"/>
    <w:rsid w:val="00114139"/>
    <w:rsid w:val="0011547B"/>
    <w:rsid w:val="00115D05"/>
    <w:rsid w:val="00117437"/>
    <w:rsid w:val="0011794A"/>
    <w:rsid w:val="001203E6"/>
    <w:rsid w:val="00127B8B"/>
    <w:rsid w:val="00130688"/>
    <w:rsid w:val="001309C9"/>
    <w:rsid w:val="001311C8"/>
    <w:rsid w:val="00132D18"/>
    <w:rsid w:val="00132F87"/>
    <w:rsid w:val="00133A7B"/>
    <w:rsid w:val="00133EBD"/>
    <w:rsid w:val="00133FD4"/>
    <w:rsid w:val="00137253"/>
    <w:rsid w:val="001409C6"/>
    <w:rsid w:val="00141C3A"/>
    <w:rsid w:val="00142ABD"/>
    <w:rsid w:val="00143D83"/>
    <w:rsid w:val="0014539F"/>
    <w:rsid w:val="001453A8"/>
    <w:rsid w:val="00146630"/>
    <w:rsid w:val="00147D68"/>
    <w:rsid w:val="001511AD"/>
    <w:rsid w:val="0015255F"/>
    <w:rsid w:val="001529B2"/>
    <w:rsid w:val="00155D0B"/>
    <w:rsid w:val="001627D1"/>
    <w:rsid w:val="00163772"/>
    <w:rsid w:val="00163A2E"/>
    <w:rsid w:val="00163A75"/>
    <w:rsid w:val="00164016"/>
    <w:rsid w:val="0016417C"/>
    <w:rsid w:val="001648A6"/>
    <w:rsid w:val="001673B2"/>
    <w:rsid w:val="0017058E"/>
    <w:rsid w:val="00171AA9"/>
    <w:rsid w:val="00171F74"/>
    <w:rsid w:val="00173243"/>
    <w:rsid w:val="00177C7D"/>
    <w:rsid w:val="001910CC"/>
    <w:rsid w:val="001915C6"/>
    <w:rsid w:val="001955C4"/>
    <w:rsid w:val="001A0CBF"/>
    <w:rsid w:val="001A1BFC"/>
    <w:rsid w:val="001A3525"/>
    <w:rsid w:val="001A6327"/>
    <w:rsid w:val="001B1574"/>
    <w:rsid w:val="001B3DD9"/>
    <w:rsid w:val="001B42D3"/>
    <w:rsid w:val="001C05A5"/>
    <w:rsid w:val="001C47CF"/>
    <w:rsid w:val="001C6B57"/>
    <w:rsid w:val="001C71ED"/>
    <w:rsid w:val="001D0077"/>
    <w:rsid w:val="001D1874"/>
    <w:rsid w:val="001D2154"/>
    <w:rsid w:val="001D29F9"/>
    <w:rsid w:val="001D451D"/>
    <w:rsid w:val="001D5629"/>
    <w:rsid w:val="001E49B2"/>
    <w:rsid w:val="001E4D14"/>
    <w:rsid w:val="001E7E13"/>
    <w:rsid w:val="001F183E"/>
    <w:rsid w:val="001F57B9"/>
    <w:rsid w:val="00201BDB"/>
    <w:rsid w:val="00202880"/>
    <w:rsid w:val="002058DF"/>
    <w:rsid w:val="002066F4"/>
    <w:rsid w:val="002067CC"/>
    <w:rsid w:val="00210FAB"/>
    <w:rsid w:val="00211084"/>
    <w:rsid w:val="00211386"/>
    <w:rsid w:val="00211513"/>
    <w:rsid w:val="00212723"/>
    <w:rsid w:val="002129D0"/>
    <w:rsid w:val="002134C1"/>
    <w:rsid w:val="00213800"/>
    <w:rsid w:val="0021424B"/>
    <w:rsid w:val="002144F4"/>
    <w:rsid w:val="00220503"/>
    <w:rsid w:val="00222DB9"/>
    <w:rsid w:val="00223B52"/>
    <w:rsid w:val="00225774"/>
    <w:rsid w:val="00225E7F"/>
    <w:rsid w:val="00226BF5"/>
    <w:rsid w:val="002278D6"/>
    <w:rsid w:val="0023023B"/>
    <w:rsid w:val="0023106B"/>
    <w:rsid w:val="00232F09"/>
    <w:rsid w:val="00237C0B"/>
    <w:rsid w:val="002408D9"/>
    <w:rsid w:val="00240E3B"/>
    <w:rsid w:val="00242B35"/>
    <w:rsid w:val="00243333"/>
    <w:rsid w:val="002434B8"/>
    <w:rsid w:val="002436DF"/>
    <w:rsid w:val="0024395D"/>
    <w:rsid w:val="00244542"/>
    <w:rsid w:val="00247832"/>
    <w:rsid w:val="002504C8"/>
    <w:rsid w:val="0025067B"/>
    <w:rsid w:val="00250843"/>
    <w:rsid w:val="00250FD7"/>
    <w:rsid w:val="002518DF"/>
    <w:rsid w:val="00251D57"/>
    <w:rsid w:val="00262B9D"/>
    <w:rsid w:val="00263207"/>
    <w:rsid w:val="00263A87"/>
    <w:rsid w:val="00267D09"/>
    <w:rsid w:val="0027246C"/>
    <w:rsid w:val="00275796"/>
    <w:rsid w:val="002764B4"/>
    <w:rsid w:val="00282482"/>
    <w:rsid w:val="00285A2D"/>
    <w:rsid w:val="0029052E"/>
    <w:rsid w:val="00291515"/>
    <w:rsid w:val="00293B83"/>
    <w:rsid w:val="00294ABA"/>
    <w:rsid w:val="00295D50"/>
    <w:rsid w:val="00295F09"/>
    <w:rsid w:val="00297261"/>
    <w:rsid w:val="002A14B7"/>
    <w:rsid w:val="002A485F"/>
    <w:rsid w:val="002A72EF"/>
    <w:rsid w:val="002B2B59"/>
    <w:rsid w:val="002B42AC"/>
    <w:rsid w:val="002B542E"/>
    <w:rsid w:val="002B640E"/>
    <w:rsid w:val="002B6DBB"/>
    <w:rsid w:val="002C06C6"/>
    <w:rsid w:val="002C10B0"/>
    <w:rsid w:val="002C3A6E"/>
    <w:rsid w:val="002C3AA6"/>
    <w:rsid w:val="002C3BA7"/>
    <w:rsid w:val="002C48FF"/>
    <w:rsid w:val="002C6F0A"/>
    <w:rsid w:val="002D22C1"/>
    <w:rsid w:val="002D6A7C"/>
    <w:rsid w:val="002E0947"/>
    <w:rsid w:val="002E1079"/>
    <w:rsid w:val="002E4A47"/>
    <w:rsid w:val="002E6DA1"/>
    <w:rsid w:val="002F0B7F"/>
    <w:rsid w:val="002F0E5B"/>
    <w:rsid w:val="002F62A1"/>
    <w:rsid w:val="002F714B"/>
    <w:rsid w:val="00300989"/>
    <w:rsid w:val="00300B23"/>
    <w:rsid w:val="00300B9A"/>
    <w:rsid w:val="00302B02"/>
    <w:rsid w:val="0030537F"/>
    <w:rsid w:val="003102EF"/>
    <w:rsid w:val="003118A3"/>
    <w:rsid w:val="00311C55"/>
    <w:rsid w:val="00312246"/>
    <w:rsid w:val="003128B8"/>
    <w:rsid w:val="003219E5"/>
    <w:rsid w:val="00321D9A"/>
    <w:rsid w:val="0032340E"/>
    <w:rsid w:val="003235CD"/>
    <w:rsid w:val="003239DE"/>
    <w:rsid w:val="00326662"/>
    <w:rsid w:val="00327E1D"/>
    <w:rsid w:val="003313C9"/>
    <w:rsid w:val="00332296"/>
    <w:rsid w:val="003325A7"/>
    <w:rsid w:val="0033300B"/>
    <w:rsid w:val="00336BEE"/>
    <w:rsid w:val="00337990"/>
    <w:rsid w:val="00343345"/>
    <w:rsid w:val="0034490F"/>
    <w:rsid w:val="00345E8E"/>
    <w:rsid w:val="003461F5"/>
    <w:rsid w:val="0034720C"/>
    <w:rsid w:val="00351F82"/>
    <w:rsid w:val="0035692B"/>
    <w:rsid w:val="00360093"/>
    <w:rsid w:val="003642DE"/>
    <w:rsid w:val="00364358"/>
    <w:rsid w:val="00365323"/>
    <w:rsid w:val="003670C8"/>
    <w:rsid w:val="00370CAB"/>
    <w:rsid w:val="00371A5A"/>
    <w:rsid w:val="00372C87"/>
    <w:rsid w:val="00372F08"/>
    <w:rsid w:val="00380461"/>
    <w:rsid w:val="00382306"/>
    <w:rsid w:val="003844FE"/>
    <w:rsid w:val="00386046"/>
    <w:rsid w:val="00394C6E"/>
    <w:rsid w:val="003A1239"/>
    <w:rsid w:val="003A1C89"/>
    <w:rsid w:val="003A320A"/>
    <w:rsid w:val="003A447F"/>
    <w:rsid w:val="003A5866"/>
    <w:rsid w:val="003B03C6"/>
    <w:rsid w:val="003B19C8"/>
    <w:rsid w:val="003B382B"/>
    <w:rsid w:val="003B4124"/>
    <w:rsid w:val="003B42F5"/>
    <w:rsid w:val="003B683C"/>
    <w:rsid w:val="003B7216"/>
    <w:rsid w:val="003B774C"/>
    <w:rsid w:val="003C079C"/>
    <w:rsid w:val="003C0F8F"/>
    <w:rsid w:val="003C14FE"/>
    <w:rsid w:val="003C2B35"/>
    <w:rsid w:val="003C45E8"/>
    <w:rsid w:val="003C4616"/>
    <w:rsid w:val="003C47D2"/>
    <w:rsid w:val="003D4381"/>
    <w:rsid w:val="003D67EF"/>
    <w:rsid w:val="003E6056"/>
    <w:rsid w:val="003F0421"/>
    <w:rsid w:val="003F1BB7"/>
    <w:rsid w:val="003F27AD"/>
    <w:rsid w:val="003F4AB2"/>
    <w:rsid w:val="003F510A"/>
    <w:rsid w:val="003F699A"/>
    <w:rsid w:val="003F6B28"/>
    <w:rsid w:val="00400FB6"/>
    <w:rsid w:val="004034AE"/>
    <w:rsid w:val="0040519E"/>
    <w:rsid w:val="00405B73"/>
    <w:rsid w:val="00407E2F"/>
    <w:rsid w:val="004115B0"/>
    <w:rsid w:val="0041170C"/>
    <w:rsid w:val="00422128"/>
    <w:rsid w:val="00426307"/>
    <w:rsid w:val="00426885"/>
    <w:rsid w:val="00432E47"/>
    <w:rsid w:val="004332FC"/>
    <w:rsid w:val="00434510"/>
    <w:rsid w:val="00436FCA"/>
    <w:rsid w:val="004402A8"/>
    <w:rsid w:val="00440CDC"/>
    <w:rsid w:val="0044281B"/>
    <w:rsid w:val="0045016C"/>
    <w:rsid w:val="00450810"/>
    <w:rsid w:val="0045270F"/>
    <w:rsid w:val="00453EDF"/>
    <w:rsid w:val="00454C27"/>
    <w:rsid w:val="00455375"/>
    <w:rsid w:val="00457E0B"/>
    <w:rsid w:val="004609D0"/>
    <w:rsid w:val="00460D83"/>
    <w:rsid w:val="00460DB7"/>
    <w:rsid w:val="004639CA"/>
    <w:rsid w:val="0046499B"/>
    <w:rsid w:val="00464D03"/>
    <w:rsid w:val="0046562A"/>
    <w:rsid w:val="004721A6"/>
    <w:rsid w:val="0047765B"/>
    <w:rsid w:val="00483998"/>
    <w:rsid w:val="00483EE2"/>
    <w:rsid w:val="00486ABB"/>
    <w:rsid w:val="00486B95"/>
    <w:rsid w:val="004902A7"/>
    <w:rsid w:val="00490B39"/>
    <w:rsid w:val="00493CD6"/>
    <w:rsid w:val="00495DA7"/>
    <w:rsid w:val="004A0DC0"/>
    <w:rsid w:val="004A10A3"/>
    <w:rsid w:val="004A210B"/>
    <w:rsid w:val="004A7C20"/>
    <w:rsid w:val="004B2F21"/>
    <w:rsid w:val="004B4FDC"/>
    <w:rsid w:val="004B7E44"/>
    <w:rsid w:val="004C03C5"/>
    <w:rsid w:val="004C2EC4"/>
    <w:rsid w:val="004C3BEB"/>
    <w:rsid w:val="004C3EA5"/>
    <w:rsid w:val="004C4E04"/>
    <w:rsid w:val="004D2A12"/>
    <w:rsid w:val="004D5252"/>
    <w:rsid w:val="004E2502"/>
    <w:rsid w:val="004F1D3F"/>
    <w:rsid w:val="004F2897"/>
    <w:rsid w:val="004F2B86"/>
    <w:rsid w:val="004F3356"/>
    <w:rsid w:val="004F6915"/>
    <w:rsid w:val="005004FD"/>
    <w:rsid w:val="00501234"/>
    <w:rsid w:val="0050222C"/>
    <w:rsid w:val="005026C2"/>
    <w:rsid w:val="00502B8C"/>
    <w:rsid w:val="00502D6B"/>
    <w:rsid w:val="00503066"/>
    <w:rsid w:val="00503954"/>
    <w:rsid w:val="00513207"/>
    <w:rsid w:val="00513CA2"/>
    <w:rsid w:val="00514D9E"/>
    <w:rsid w:val="00521285"/>
    <w:rsid w:val="005219F8"/>
    <w:rsid w:val="005244EF"/>
    <w:rsid w:val="00524653"/>
    <w:rsid w:val="0052637A"/>
    <w:rsid w:val="005300D6"/>
    <w:rsid w:val="005309AB"/>
    <w:rsid w:val="005324C9"/>
    <w:rsid w:val="00532D8B"/>
    <w:rsid w:val="005348D4"/>
    <w:rsid w:val="00540C13"/>
    <w:rsid w:val="00541E40"/>
    <w:rsid w:val="005439CC"/>
    <w:rsid w:val="00544C59"/>
    <w:rsid w:val="0054510B"/>
    <w:rsid w:val="00552D5B"/>
    <w:rsid w:val="005619C2"/>
    <w:rsid w:val="00563160"/>
    <w:rsid w:val="00564E6C"/>
    <w:rsid w:val="00566D92"/>
    <w:rsid w:val="00574CE1"/>
    <w:rsid w:val="005755DA"/>
    <w:rsid w:val="00575BC0"/>
    <w:rsid w:val="00583B2D"/>
    <w:rsid w:val="0058473D"/>
    <w:rsid w:val="00587832"/>
    <w:rsid w:val="00587CFD"/>
    <w:rsid w:val="00590BF6"/>
    <w:rsid w:val="00597092"/>
    <w:rsid w:val="00597BCC"/>
    <w:rsid w:val="005A1208"/>
    <w:rsid w:val="005A1556"/>
    <w:rsid w:val="005A5F51"/>
    <w:rsid w:val="005A6238"/>
    <w:rsid w:val="005A718F"/>
    <w:rsid w:val="005B22D3"/>
    <w:rsid w:val="005B236F"/>
    <w:rsid w:val="005B2840"/>
    <w:rsid w:val="005B3C4F"/>
    <w:rsid w:val="005B606F"/>
    <w:rsid w:val="005B6D02"/>
    <w:rsid w:val="005C0B91"/>
    <w:rsid w:val="005C0DC4"/>
    <w:rsid w:val="005C20A5"/>
    <w:rsid w:val="005C30C7"/>
    <w:rsid w:val="005C3920"/>
    <w:rsid w:val="005C4BEC"/>
    <w:rsid w:val="005D28D3"/>
    <w:rsid w:val="005D3CA5"/>
    <w:rsid w:val="005D58F3"/>
    <w:rsid w:val="005D697B"/>
    <w:rsid w:val="005E0F9E"/>
    <w:rsid w:val="005E188B"/>
    <w:rsid w:val="005E1E69"/>
    <w:rsid w:val="005E3310"/>
    <w:rsid w:val="005E7CCE"/>
    <w:rsid w:val="005F0F19"/>
    <w:rsid w:val="005F3565"/>
    <w:rsid w:val="005F60B7"/>
    <w:rsid w:val="005F64CB"/>
    <w:rsid w:val="005F64EA"/>
    <w:rsid w:val="00600E4C"/>
    <w:rsid w:val="00601B75"/>
    <w:rsid w:val="00604705"/>
    <w:rsid w:val="006064C0"/>
    <w:rsid w:val="00607DEF"/>
    <w:rsid w:val="00610E63"/>
    <w:rsid w:val="006130B3"/>
    <w:rsid w:val="00615326"/>
    <w:rsid w:val="00617B29"/>
    <w:rsid w:val="00617BB9"/>
    <w:rsid w:val="00617E16"/>
    <w:rsid w:val="006208F7"/>
    <w:rsid w:val="0062158E"/>
    <w:rsid w:val="006226B2"/>
    <w:rsid w:val="00625275"/>
    <w:rsid w:val="00627E1F"/>
    <w:rsid w:val="00630E2C"/>
    <w:rsid w:val="00636F8D"/>
    <w:rsid w:val="00637CE3"/>
    <w:rsid w:val="00641D3A"/>
    <w:rsid w:val="00642058"/>
    <w:rsid w:val="006436F9"/>
    <w:rsid w:val="00643FF7"/>
    <w:rsid w:val="0064435F"/>
    <w:rsid w:val="006461C9"/>
    <w:rsid w:val="006472E9"/>
    <w:rsid w:val="006506BF"/>
    <w:rsid w:val="00650DD8"/>
    <w:rsid w:val="00661BBC"/>
    <w:rsid w:val="00665575"/>
    <w:rsid w:val="0066740B"/>
    <w:rsid w:val="00670375"/>
    <w:rsid w:val="00674DEF"/>
    <w:rsid w:val="00676B82"/>
    <w:rsid w:val="00677333"/>
    <w:rsid w:val="006775C4"/>
    <w:rsid w:val="00677821"/>
    <w:rsid w:val="006816A3"/>
    <w:rsid w:val="00683475"/>
    <w:rsid w:val="0068404B"/>
    <w:rsid w:val="006922AD"/>
    <w:rsid w:val="00692C69"/>
    <w:rsid w:val="00694980"/>
    <w:rsid w:val="006A0EFF"/>
    <w:rsid w:val="006A1DB9"/>
    <w:rsid w:val="006A1F89"/>
    <w:rsid w:val="006A3CE7"/>
    <w:rsid w:val="006A5CDD"/>
    <w:rsid w:val="006A611F"/>
    <w:rsid w:val="006B2D7D"/>
    <w:rsid w:val="006B3856"/>
    <w:rsid w:val="006B5305"/>
    <w:rsid w:val="006C1707"/>
    <w:rsid w:val="006C27F9"/>
    <w:rsid w:val="006C4150"/>
    <w:rsid w:val="006C4AD5"/>
    <w:rsid w:val="006C4DEE"/>
    <w:rsid w:val="006C505E"/>
    <w:rsid w:val="006C6861"/>
    <w:rsid w:val="006D25AE"/>
    <w:rsid w:val="006D4015"/>
    <w:rsid w:val="006D5CF3"/>
    <w:rsid w:val="006D69D5"/>
    <w:rsid w:val="006D6FE0"/>
    <w:rsid w:val="006E19BB"/>
    <w:rsid w:val="006E3EB4"/>
    <w:rsid w:val="006E44A7"/>
    <w:rsid w:val="006E5AD9"/>
    <w:rsid w:val="006E6371"/>
    <w:rsid w:val="006F2979"/>
    <w:rsid w:val="006F4700"/>
    <w:rsid w:val="006F478B"/>
    <w:rsid w:val="006F4F36"/>
    <w:rsid w:val="006F654E"/>
    <w:rsid w:val="00700FE3"/>
    <w:rsid w:val="00701123"/>
    <w:rsid w:val="007012D6"/>
    <w:rsid w:val="0070148C"/>
    <w:rsid w:val="007103BA"/>
    <w:rsid w:val="00711FDF"/>
    <w:rsid w:val="00712ADD"/>
    <w:rsid w:val="0071354B"/>
    <w:rsid w:val="007135A6"/>
    <w:rsid w:val="007155FC"/>
    <w:rsid w:val="00716DE4"/>
    <w:rsid w:val="00721FF7"/>
    <w:rsid w:val="0072442F"/>
    <w:rsid w:val="00731573"/>
    <w:rsid w:val="00732576"/>
    <w:rsid w:val="007343C3"/>
    <w:rsid w:val="0073445C"/>
    <w:rsid w:val="0073681F"/>
    <w:rsid w:val="00736AD1"/>
    <w:rsid w:val="00736FA0"/>
    <w:rsid w:val="00743BBF"/>
    <w:rsid w:val="007467EC"/>
    <w:rsid w:val="00747F29"/>
    <w:rsid w:val="0075091B"/>
    <w:rsid w:val="007516CF"/>
    <w:rsid w:val="007530ED"/>
    <w:rsid w:val="007538C2"/>
    <w:rsid w:val="007557BE"/>
    <w:rsid w:val="00756DF1"/>
    <w:rsid w:val="007606D6"/>
    <w:rsid w:val="007613F6"/>
    <w:rsid w:val="00761508"/>
    <w:rsid w:val="007641A1"/>
    <w:rsid w:val="007659AD"/>
    <w:rsid w:val="00767282"/>
    <w:rsid w:val="00772702"/>
    <w:rsid w:val="007737BB"/>
    <w:rsid w:val="00775DBF"/>
    <w:rsid w:val="00776269"/>
    <w:rsid w:val="00781DEB"/>
    <w:rsid w:val="00782101"/>
    <w:rsid w:val="0078326F"/>
    <w:rsid w:val="007838E0"/>
    <w:rsid w:val="00784672"/>
    <w:rsid w:val="00787F28"/>
    <w:rsid w:val="00796AE3"/>
    <w:rsid w:val="007973C1"/>
    <w:rsid w:val="007A1F57"/>
    <w:rsid w:val="007A4303"/>
    <w:rsid w:val="007A5940"/>
    <w:rsid w:val="007A78CA"/>
    <w:rsid w:val="007B1110"/>
    <w:rsid w:val="007B194D"/>
    <w:rsid w:val="007B3AF0"/>
    <w:rsid w:val="007B7B30"/>
    <w:rsid w:val="007C01AD"/>
    <w:rsid w:val="007C0CC6"/>
    <w:rsid w:val="007C33D4"/>
    <w:rsid w:val="007C5F9A"/>
    <w:rsid w:val="007C6166"/>
    <w:rsid w:val="007C6F0D"/>
    <w:rsid w:val="007C7FA4"/>
    <w:rsid w:val="007D0BBD"/>
    <w:rsid w:val="007D1BDC"/>
    <w:rsid w:val="007D2C3A"/>
    <w:rsid w:val="007D2DF1"/>
    <w:rsid w:val="007D435E"/>
    <w:rsid w:val="007D4F25"/>
    <w:rsid w:val="007E2F0A"/>
    <w:rsid w:val="007E3B3E"/>
    <w:rsid w:val="007E7249"/>
    <w:rsid w:val="007F6069"/>
    <w:rsid w:val="007F7C29"/>
    <w:rsid w:val="00805924"/>
    <w:rsid w:val="00805D64"/>
    <w:rsid w:val="00807527"/>
    <w:rsid w:val="00810D42"/>
    <w:rsid w:val="00816C96"/>
    <w:rsid w:val="00816CA3"/>
    <w:rsid w:val="008201BE"/>
    <w:rsid w:val="00821289"/>
    <w:rsid w:val="008215C1"/>
    <w:rsid w:val="00827300"/>
    <w:rsid w:val="00830113"/>
    <w:rsid w:val="00831470"/>
    <w:rsid w:val="008327A1"/>
    <w:rsid w:val="0083482F"/>
    <w:rsid w:val="00834FEB"/>
    <w:rsid w:val="008359E5"/>
    <w:rsid w:val="00844745"/>
    <w:rsid w:val="00844A9A"/>
    <w:rsid w:val="00850EA0"/>
    <w:rsid w:val="008528BB"/>
    <w:rsid w:val="0085290F"/>
    <w:rsid w:val="008555D8"/>
    <w:rsid w:val="00860CA3"/>
    <w:rsid w:val="00864FC2"/>
    <w:rsid w:val="00866420"/>
    <w:rsid w:val="00866FF5"/>
    <w:rsid w:val="0087016A"/>
    <w:rsid w:val="0087207F"/>
    <w:rsid w:val="008766F8"/>
    <w:rsid w:val="00876864"/>
    <w:rsid w:val="008904FF"/>
    <w:rsid w:val="0089070A"/>
    <w:rsid w:val="00891439"/>
    <w:rsid w:val="008A0979"/>
    <w:rsid w:val="008A6866"/>
    <w:rsid w:val="008A701F"/>
    <w:rsid w:val="008A7CEA"/>
    <w:rsid w:val="008B0B4F"/>
    <w:rsid w:val="008B33BC"/>
    <w:rsid w:val="008B39C9"/>
    <w:rsid w:val="008B3AC9"/>
    <w:rsid w:val="008C01DE"/>
    <w:rsid w:val="008C1918"/>
    <w:rsid w:val="008C199C"/>
    <w:rsid w:val="008C31F8"/>
    <w:rsid w:val="008C3E16"/>
    <w:rsid w:val="008C48B7"/>
    <w:rsid w:val="008C656A"/>
    <w:rsid w:val="008D14B9"/>
    <w:rsid w:val="008D2DE7"/>
    <w:rsid w:val="008D33EA"/>
    <w:rsid w:val="008D360F"/>
    <w:rsid w:val="008D48DC"/>
    <w:rsid w:val="008D613F"/>
    <w:rsid w:val="008D66E7"/>
    <w:rsid w:val="008E23E5"/>
    <w:rsid w:val="008E5271"/>
    <w:rsid w:val="008F00E0"/>
    <w:rsid w:val="008F0292"/>
    <w:rsid w:val="008F16BC"/>
    <w:rsid w:val="008F2D02"/>
    <w:rsid w:val="008F6B61"/>
    <w:rsid w:val="00902E7E"/>
    <w:rsid w:val="009037B1"/>
    <w:rsid w:val="0090428D"/>
    <w:rsid w:val="009052B2"/>
    <w:rsid w:val="0091078D"/>
    <w:rsid w:val="00910AAD"/>
    <w:rsid w:val="009110C6"/>
    <w:rsid w:val="009120E9"/>
    <w:rsid w:val="00914754"/>
    <w:rsid w:val="00917468"/>
    <w:rsid w:val="00920A48"/>
    <w:rsid w:val="00920F04"/>
    <w:rsid w:val="0093435E"/>
    <w:rsid w:val="00934A0E"/>
    <w:rsid w:val="00934B90"/>
    <w:rsid w:val="0093599F"/>
    <w:rsid w:val="009360B6"/>
    <w:rsid w:val="00942B29"/>
    <w:rsid w:val="00945900"/>
    <w:rsid w:val="0094633E"/>
    <w:rsid w:val="0095388C"/>
    <w:rsid w:val="009545CA"/>
    <w:rsid w:val="009565BB"/>
    <w:rsid w:val="00956EC0"/>
    <w:rsid w:val="00960EEC"/>
    <w:rsid w:val="009617B8"/>
    <w:rsid w:val="00962737"/>
    <w:rsid w:val="0096552A"/>
    <w:rsid w:val="0096649D"/>
    <w:rsid w:val="00966995"/>
    <w:rsid w:val="00966D90"/>
    <w:rsid w:val="00966E8E"/>
    <w:rsid w:val="00966EC0"/>
    <w:rsid w:val="0097028F"/>
    <w:rsid w:val="0097318F"/>
    <w:rsid w:val="00973D3C"/>
    <w:rsid w:val="00974D5E"/>
    <w:rsid w:val="009751F5"/>
    <w:rsid w:val="00975F42"/>
    <w:rsid w:val="00983973"/>
    <w:rsid w:val="0098632B"/>
    <w:rsid w:val="00990707"/>
    <w:rsid w:val="00990B6B"/>
    <w:rsid w:val="00991AD3"/>
    <w:rsid w:val="00995BED"/>
    <w:rsid w:val="00996DD6"/>
    <w:rsid w:val="00997689"/>
    <w:rsid w:val="009A06D2"/>
    <w:rsid w:val="009A0B66"/>
    <w:rsid w:val="009A1221"/>
    <w:rsid w:val="009A19C1"/>
    <w:rsid w:val="009A70D8"/>
    <w:rsid w:val="009B04CC"/>
    <w:rsid w:val="009B0901"/>
    <w:rsid w:val="009B2C47"/>
    <w:rsid w:val="009B34ED"/>
    <w:rsid w:val="009B414C"/>
    <w:rsid w:val="009B5421"/>
    <w:rsid w:val="009B57CA"/>
    <w:rsid w:val="009C0BC5"/>
    <w:rsid w:val="009C15A8"/>
    <w:rsid w:val="009C34CB"/>
    <w:rsid w:val="009C396C"/>
    <w:rsid w:val="009C6602"/>
    <w:rsid w:val="009C6AD8"/>
    <w:rsid w:val="009D04F8"/>
    <w:rsid w:val="009D1090"/>
    <w:rsid w:val="009D235C"/>
    <w:rsid w:val="009D73F1"/>
    <w:rsid w:val="009E2730"/>
    <w:rsid w:val="009E413B"/>
    <w:rsid w:val="009E6CCA"/>
    <w:rsid w:val="009E7054"/>
    <w:rsid w:val="009F01B7"/>
    <w:rsid w:val="00A04B76"/>
    <w:rsid w:val="00A05F1B"/>
    <w:rsid w:val="00A06D2F"/>
    <w:rsid w:val="00A11503"/>
    <w:rsid w:val="00A125B8"/>
    <w:rsid w:val="00A171E8"/>
    <w:rsid w:val="00A24987"/>
    <w:rsid w:val="00A27672"/>
    <w:rsid w:val="00A316D8"/>
    <w:rsid w:val="00A31B03"/>
    <w:rsid w:val="00A323F1"/>
    <w:rsid w:val="00A335DD"/>
    <w:rsid w:val="00A341AA"/>
    <w:rsid w:val="00A342CF"/>
    <w:rsid w:val="00A3464D"/>
    <w:rsid w:val="00A35AA9"/>
    <w:rsid w:val="00A361C0"/>
    <w:rsid w:val="00A3754E"/>
    <w:rsid w:val="00A403BD"/>
    <w:rsid w:val="00A40C7A"/>
    <w:rsid w:val="00A4186C"/>
    <w:rsid w:val="00A448B9"/>
    <w:rsid w:val="00A46B0D"/>
    <w:rsid w:val="00A47133"/>
    <w:rsid w:val="00A51112"/>
    <w:rsid w:val="00A511CF"/>
    <w:rsid w:val="00A51404"/>
    <w:rsid w:val="00A52BC2"/>
    <w:rsid w:val="00A53283"/>
    <w:rsid w:val="00A53FD1"/>
    <w:rsid w:val="00A54389"/>
    <w:rsid w:val="00A54C7D"/>
    <w:rsid w:val="00A56F2C"/>
    <w:rsid w:val="00A60242"/>
    <w:rsid w:val="00A619C2"/>
    <w:rsid w:val="00A66F23"/>
    <w:rsid w:val="00A67B80"/>
    <w:rsid w:val="00A751EF"/>
    <w:rsid w:val="00A856D3"/>
    <w:rsid w:val="00A87470"/>
    <w:rsid w:val="00A94782"/>
    <w:rsid w:val="00A95280"/>
    <w:rsid w:val="00AA25D5"/>
    <w:rsid w:val="00AA2610"/>
    <w:rsid w:val="00AA3C03"/>
    <w:rsid w:val="00AA5A76"/>
    <w:rsid w:val="00AA68AD"/>
    <w:rsid w:val="00AB0168"/>
    <w:rsid w:val="00AB08C3"/>
    <w:rsid w:val="00AB0CA4"/>
    <w:rsid w:val="00AC2108"/>
    <w:rsid w:val="00AC3DC4"/>
    <w:rsid w:val="00AC5F01"/>
    <w:rsid w:val="00AC5F14"/>
    <w:rsid w:val="00AD29D2"/>
    <w:rsid w:val="00AD336C"/>
    <w:rsid w:val="00AD3C2B"/>
    <w:rsid w:val="00AD6738"/>
    <w:rsid w:val="00AE26EE"/>
    <w:rsid w:val="00AE3DEE"/>
    <w:rsid w:val="00AF1061"/>
    <w:rsid w:val="00AF2A11"/>
    <w:rsid w:val="00AF486C"/>
    <w:rsid w:val="00AF5617"/>
    <w:rsid w:val="00AF629A"/>
    <w:rsid w:val="00B02A9B"/>
    <w:rsid w:val="00B03390"/>
    <w:rsid w:val="00B037DC"/>
    <w:rsid w:val="00B05594"/>
    <w:rsid w:val="00B14C54"/>
    <w:rsid w:val="00B159DB"/>
    <w:rsid w:val="00B16545"/>
    <w:rsid w:val="00B16C2A"/>
    <w:rsid w:val="00B17CE8"/>
    <w:rsid w:val="00B2379B"/>
    <w:rsid w:val="00B25C27"/>
    <w:rsid w:val="00B30C3D"/>
    <w:rsid w:val="00B33280"/>
    <w:rsid w:val="00B34DC4"/>
    <w:rsid w:val="00B35E6E"/>
    <w:rsid w:val="00B3613E"/>
    <w:rsid w:val="00B3654D"/>
    <w:rsid w:val="00B372C3"/>
    <w:rsid w:val="00B4340A"/>
    <w:rsid w:val="00B537FF"/>
    <w:rsid w:val="00B5639F"/>
    <w:rsid w:val="00B572B4"/>
    <w:rsid w:val="00B57E5D"/>
    <w:rsid w:val="00B6032E"/>
    <w:rsid w:val="00B61436"/>
    <w:rsid w:val="00B662E4"/>
    <w:rsid w:val="00B72421"/>
    <w:rsid w:val="00B734F0"/>
    <w:rsid w:val="00B77EE3"/>
    <w:rsid w:val="00B81115"/>
    <w:rsid w:val="00B86F37"/>
    <w:rsid w:val="00B92BDC"/>
    <w:rsid w:val="00B9339B"/>
    <w:rsid w:val="00B965C3"/>
    <w:rsid w:val="00B9726C"/>
    <w:rsid w:val="00B97864"/>
    <w:rsid w:val="00BA1AE3"/>
    <w:rsid w:val="00BA4638"/>
    <w:rsid w:val="00BA5CB1"/>
    <w:rsid w:val="00BB0721"/>
    <w:rsid w:val="00BB6F5D"/>
    <w:rsid w:val="00BB7E5E"/>
    <w:rsid w:val="00BC34CE"/>
    <w:rsid w:val="00BC5596"/>
    <w:rsid w:val="00BD3C94"/>
    <w:rsid w:val="00BD48FC"/>
    <w:rsid w:val="00BD6DE0"/>
    <w:rsid w:val="00BD7BD0"/>
    <w:rsid w:val="00BE0697"/>
    <w:rsid w:val="00BE1CA0"/>
    <w:rsid w:val="00BE3011"/>
    <w:rsid w:val="00BE62AC"/>
    <w:rsid w:val="00BE6A0C"/>
    <w:rsid w:val="00BE6FE4"/>
    <w:rsid w:val="00BE71C3"/>
    <w:rsid w:val="00BF15B4"/>
    <w:rsid w:val="00BF1A00"/>
    <w:rsid w:val="00BF4DBE"/>
    <w:rsid w:val="00BF7C00"/>
    <w:rsid w:val="00C03A53"/>
    <w:rsid w:val="00C04B95"/>
    <w:rsid w:val="00C06C07"/>
    <w:rsid w:val="00C12ED6"/>
    <w:rsid w:val="00C13A33"/>
    <w:rsid w:val="00C171F1"/>
    <w:rsid w:val="00C178DA"/>
    <w:rsid w:val="00C17ADC"/>
    <w:rsid w:val="00C21990"/>
    <w:rsid w:val="00C21DA9"/>
    <w:rsid w:val="00C2291E"/>
    <w:rsid w:val="00C2376A"/>
    <w:rsid w:val="00C23B19"/>
    <w:rsid w:val="00C24CCB"/>
    <w:rsid w:val="00C276C4"/>
    <w:rsid w:val="00C3082A"/>
    <w:rsid w:val="00C31318"/>
    <w:rsid w:val="00C32536"/>
    <w:rsid w:val="00C33133"/>
    <w:rsid w:val="00C345F0"/>
    <w:rsid w:val="00C35C3F"/>
    <w:rsid w:val="00C35C97"/>
    <w:rsid w:val="00C365AC"/>
    <w:rsid w:val="00C36DD9"/>
    <w:rsid w:val="00C3786B"/>
    <w:rsid w:val="00C40278"/>
    <w:rsid w:val="00C4028C"/>
    <w:rsid w:val="00C430D0"/>
    <w:rsid w:val="00C44577"/>
    <w:rsid w:val="00C45538"/>
    <w:rsid w:val="00C455A5"/>
    <w:rsid w:val="00C46EFF"/>
    <w:rsid w:val="00C47E1E"/>
    <w:rsid w:val="00C51946"/>
    <w:rsid w:val="00C51C6D"/>
    <w:rsid w:val="00C54206"/>
    <w:rsid w:val="00C55218"/>
    <w:rsid w:val="00C60C65"/>
    <w:rsid w:val="00C666FC"/>
    <w:rsid w:val="00C67406"/>
    <w:rsid w:val="00C70313"/>
    <w:rsid w:val="00C70816"/>
    <w:rsid w:val="00C72417"/>
    <w:rsid w:val="00C73473"/>
    <w:rsid w:val="00C7506F"/>
    <w:rsid w:val="00C7588C"/>
    <w:rsid w:val="00C770D0"/>
    <w:rsid w:val="00C77530"/>
    <w:rsid w:val="00C81396"/>
    <w:rsid w:val="00C850E4"/>
    <w:rsid w:val="00C85A4D"/>
    <w:rsid w:val="00C85B45"/>
    <w:rsid w:val="00C8635D"/>
    <w:rsid w:val="00C92241"/>
    <w:rsid w:val="00C92279"/>
    <w:rsid w:val="00C93576"/>
    <w:rsid w:val="00C943A2"/>
    <w:rsid w:val="00C94587"/>
    <w:rsid w:val="00C96A7A"/>
    <w:rsid w:val="00C971EE"/>
    <w:rsid w:val="00CA23D7"/>
    <w:rsid w:val="00CA2B8E"/>
    <w:rsid w:val="00CA53CC"/>
    <w:rsid w:val="00CA6248"/>
    <w:rsid w:val="00CB3CE2"/>
    <w:rsid w:val="00CB403C"/>
    <w:rsid w:val="00CB5E2D"/>
    <w:rsid w:val="00CB6BCE"/>
    <w:rsid w:val="00CC0BA7"/>
    <w:rsid w:val="00CC1134"/>
    <w:rsid w:val="00CC138E"/>
    <w:rsid w:val="00CC4633"/>
    <w:rsid w:val="00CC48F8"/>
    <w:rsid w:val="00CC5E85"/>
    <w:rsid w:val="00CC62C0"/>
    <w:rsid w:val="00CD21FF"/>
    <w:rsid w:val="00CD23F4"/>
    <w:rsid w:val="00CD7B52"/>
    <w:rsid w:val="00CE00D0"/>
    <w:rsid w:val="00CE0120"/>
    <w:rsid w:val="00CE055E"/>
    <w:rsid w:val="00CE0A48"/>
    <w:rsid w:val="00CE0FF2"/>
    <w:rsid w:val="00CE12DA"/>
    <w:rsid w:val="00CE137E"/>
    <w:rsid w:val="00CE1D08"/>
    <w:rsid w:val="00CE2C0D"/>
    <w:rsid w:val="00CE5067"/>
    <w:rsid w:val="00CE5229"/>
    <w:rsid w:val="00CF1E79"/>
    <w:rsid w:val="00CF7322"/>
    <w:rsid w:val="00CF73EC"/>
    <w:rsid w:val="00D02619"/>
    <w:rsid w:val="00D02922"/>
    <w:rsid w:val="00D03E58"/>
    <w:rsid w:val="00D0628C"/>
    <w:rsid w:val="00D13AB4"/>
    <w:rsid w:val="00D2212D"/>
    <w:rsid w:val="00D22E1D"/>
    <w:rsid w:val="00D24824"/>
    <w:rsid w:val="00D24CAC"/>
    <w:rsid w:val="00D2509C"/>
    <w:rsid w:val="00D319AA"/>
    <w:rsid w:val="00D33FC1"/>
    <w:rsid w:val="00D34979"/>
    <w:rsid w:val="00D34E06"/>
    <w:rsid w:val="00D35C70"/>
    <w:rsid w:val="00D36563"/>
    <w:rsid w:val="00D37435"/>
    <w:rsid w:val="00D40261"/>
    <w:rsid w:val="00D4340D"/>
    <w:rsid w:val="00D4356C"/>
    <w:rsid w:val="00D461DA"/>
    <w:rsid w:val="00D46A59"/>
    <w:rsid w:val="00D50BE2"/>
    <w:rsid w:val="00D52340"/>
    <w:rsid w:val="00D5341A"/>
    <w:rsid w:val="00D53715"/>
    <w:rsid w:val="00D5450D"/>
    <w:rsid w:val="00D54D91"/>
    <w:rsid w:val="00D57A35"/>
    <w:rsid w:val="00D57B2B"/>
    <w:rsid w:val="00D607F6"/>
    <w:rsid w:val="00D62BE8"/>
    <w:rsid w:val="00D62DBA"/>
    <w:rsid w:val="00D63CFC"/>
    <w:rsid w:val="00D64F25"/>
    <w:rsid w:val="00D7150F"/>
    <w:rsid w:val="00D73B64"/>
    <w:rsid w:val="00D754FD"/>
    <w:rsid w:val="00D76D0B"/>
    <w:rsid w:val="00D81B74"/>
    <w:rsid w:val="00D82A35"/>
    <w:rsid w:val="00D842BF"/>
    <w:rsid w:val="00D848E7"/>
    <w:rsid w:val="00D87B31"/>
    <w:rsid w:val="00D94724"/>
    <w:rsid w:val="00D97855"/>
    <w:rsid w:val="00D97C4A"/>
    <w:rsid w:val="00DA2880"/>
    <w:rsid w:val="00DA31D0"/>
    <w:rsid w:val="00DA3CC5"/>
    <w:rsid w:val="00DA5D06"/>
    <w:rsid w:val="00DB0977"/>
    <w:rsid w:val="00DB26A7"/>
    <w:rsid w:val="00DB49B4"/>
    <w:rsid w:val="00DB5EDD"/>
    <w:rsid w:val="00DB6A9F"/>
    <w:rsid w:val="00DB7DC3"/>
    <w:rsid w:val="00DC006B"/>
    <w:rsid w:val="00DC1BC2"/>
    <w:rsid w:val="00DC2BDA"/>
    <w:rsid w:val="00DC3340"/>
    <w:rsid w:val="00DC6136"/>
    <w:rsid w:val="00DC6A0F"/>
    <w:rsid w:val="00DD0898"/>
    <w:rsid w:val="00DD1601"/>
    <w:rsid w:val="00DD2104"/>
    <w:rsid w:val="00DD24EC"/>
    <w:rsid w:val="00DD3A82"/>
    <w:rsid w:val="00DD4951"/>
    <w:rsid w:val="00DD4F87"/>
    <w:rsid w:val="00DE0D6B"/>
    <w:rsid w:val="00DE1301"/>
    <w:rsid w:val="00DE2499"/>
    <w:rsid w:val="00DE5B13"/>
    <w:rsid w:val="00DE74CA"/>
    <w:rsid w:val="00DF019F"/>
    <w:rsid w:val="00DF0F88"/>
    <w:rsid w:val="00DF6FBB"/>
    <w:rsid w:val="00DF795A"/>
    <w:rsid w:val="00E00CBD"/>
    <w:rsid w:val="00E02F78"/>
    <w:rsid w:val="00E05B6B"/>
    <w:rsid w:val="00E05FEB"/>
    <w:rsid w:val="00E065C8"/>
    <w:rsid w:val="00E07AAA"/>
    <w:rsid w:val="00E10F69"/>
    <w:rsid w:val="00E12568"/>
    <w:rsid w:val="00E148DA"/>
    <w:rsid w:val="00E16711"/>
    <w:rsid w:val="00E179A0"/>
    <w:rsid w:val="00E216EC"/>
    <w:rsid w:val="00E22488"/>
    <w:rsid w:val="00E2448D"/>
    <w:rsid w:val="00E261CF"/>
    <w:rsid w:val="00E264A6"/>
    <w:rsid w:val="00E26A3E"/>
    <w:rsid w:val="00E331F9"/>
    <w:rsid w:val="00E40D0D"/>
    <w:rsid w:val="00E43056"/>
    <w:rsid w:val="00E43D03"/>
    <w:rsid w:val="00E4424A"/>
    <w:rsid w:val="00E5432B"/>
    <w:rsid w:val="00E54DE6"/>
    <w:rsid w:val="00E56745"/>
    <w:rsid w:val="00E5732B"/>
    <w:rsid w:val="00E620A9"/>
    <w:rsid w:val="00E63BB1"/>
    <w:rsid w:val="00E66FE7"/>
    <w:rsid w:val="00E75789"/>
    <w:rsid w:val="00E75CF0"/>
    <w:rsid w:val="00E76CAD"/>
    <w:rsid w:val="00E81697"/>
    <w:rsid w:val="00E82C15"/>
    <w:rsid w:val="00E90620"/>
    <w:rsid w:val="00E9088B"/>
    <w:rsid w:val="00E94B5F"/>
    <w:rsid w:val="00E9628C"/>
    <w:rsid w:val="00EA4632"/>
    <w:rsid w:val="00EA54A8"/>
    <w:rsid w:val="00EA5B5D"/>
    <w:rsid w:val="00EB14BC"/>
    <w:rsid w:val="00EB3F9A"/>
    <w:rsid w:val="00EB42B5"/>
    <w:rsid w:val="00EB659A"/>
    <w:rsid w:val="00EB797F"/>
    <w:rsid w:val="00EC30EC"/>
    <w:rsid w:val="00EC30FE"/>
    <w:rsid w:val="00EC4C4B"/>
    <w:rsid w:val="00EC65E6"/>
    <w:rsid w:val="00EC760C"/>
    <w:rsid w:val="00ED1FBD"/>
    <w:rsid w:val="00ED2976"/>
    <w:rsid w:val="00ED30D4"/>
    <w:rsid w:val="00ED326D"/>
    <w:rsid w:val="00ED50B9"/>
    <w:rsid w:val="00ED6F92"/>
    <w:rsid w:val="00EE01CE"/>
    <w:rsid w:val="00EE1775"/>
    <w:rsid w:val="00EE2ADE"/>
    <w:rsid w:val="00EE40C0"/>
    <w:rsid w:val="00EE58AC"/>
    <w:rsid w:val="00EE5F4C"/>
    <w:rsid w:val="00EF162A"/>
    <w:rsid w:val="00EF3566"/>
    <w:rsid w:val="00EF4677"/>
    <w:rsid w:val="00EF6E91"/>
    <w:rsid w:val="00F0051A"/>
    <w:rsid w:val="00F0090E"/>
    <w:rsid w:val="00F01B98"/>
    <w:rsid w:val="00F02B7C"/>
    <w:rsid w:val="00F031AD"/>
    <w:rsid w:val="00F03DAB"/>
    <w:rsid w:val="00F058F7"/>
    <w:rsid w:val="00F10E32"/>
    <w:rsid w:val="00F11B6B"/>
    <w:rsid w:val="00F13A95"/>
    <w:rsid w:val="00F205FA"/>
    <w:rsid w:val="00F20C8F"/>
    <w:rsid w:val="00F21EDF"/>
    <w:rsid w:val="00F242E7"/>
    <w:rsid w:val="00F24439"/>
    <w:rsid w:val="00F2761C"/>
    <w:rsid w:val="00F31AE6"/>
    <w:rsid w:val="00F33BB3"/>
    <w:rsid w:val="00F47A5C"/>
    <w:rsid w:val="00F47D3B"/>
    <w:rsid w:val="00F47EE8"/>
    <w:rsid w:val="00F50AFE"/>
    <w:rsid w:val="00F5258B"/>
    <w:rsid w:val="00F64518"/>
    <w:rsid w:val="00F64943"/>
    <w:rsid w:val="00F6674E"/>
    <w:rsid w:val="00F679CE"/>
    <w:rsid w:val="00F70290"/>
    <w:rsid w:val="00F71AA0"/>
    <w:rsid w:val="00F73F1A"/>
    <w:rsid w:val="00F76801"/>
    <w:rsid w:val="00F77A08"/>
    <w:rsid w:val="00F804CC"/>
    <w:rsid w:val="00F81A88"/>
    <w:rsid w:val="00F83479"/>
    <w:rsid w:val="00F8364F"/>
    <w:rsid w:val="00F84F87"/>
    <w:rsid w:val="00F857E6"/>
    <w:rsid w:val="00F8596D"/>
    <w:rsid w:val="00F876CA"/>
    <w:rsid w:val="00F877D1"/>
    <w:rsid w:val="00F901CB"/>
    <w:rsid w:val="00F958DA"/>
    <w:rsid w:val="00FA4FFD"/>
    <w:rsid w:val="00FA66F0"/>
    <w:rsid w:val="00FB4557"/>
    <w:rsid w:val="00FB53BE"/>
    <w:rsid w:val="00FB5BD1"/>
    <w:rsid w:val="00FB6CAF"/>
    <w:rsid w:val="00FB72D9"/>
    <w:rsid w:val="00FC50CE"/>
    <w:rsid w:val="00FC5425"/>
    <w:rsid w:val="00FD3B1D"/>
    <w:rsid w:val="00FD5B7B"/>
    <w:rsid w:val="00FD61AC"/>
    <w:rsid w:val="00FE19CC"/>
    <w:rsid w:val="00FE47B7"/>
    <w:rsid w:val="00FE524A"/>
    <w:rsid w:val="00FF0E89"/>
    <w:rsid w:val="00FF23E4"/>
    <w:rsid w:val="00FF2556"/>
    <w:rsid w:val="00FF2F95"/>
    <w:rsid w:val="00FF37D7"/>
    <w:rsid w:val="00FF75A2"/>
    <w:rsid w:val="00FF7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271143"/>
  <w15:chartTrackingRefBased/>
  <w15:docId w15:val="{A4C7F41A-6749-40ED-ABA3-8B406FCC1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18"/>
        <w:szCs w:val="18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3772"/>
    <w:pPr>
      <w:spacing w:after="0"/>
    </w:pPr>
    <w:rPr>
      <w:rFonts w:eastAsiaTheme="minorEastAsia"/>
      <w:sz w:val="28"/>
      <w:szCs w:val="22"/>
    </w:rPr>
  </w:style>
  <w:style w:type="paragraph" w:styleId="Heading1">
    <w:name w:val="heading 1"/>
    <w:basedOn w:val="Normal"/>
    <w:link w:val="Heading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Heading2">
    <w:name w:val="heading 2"/>
    <w:basedOn w:val="Normal"/>
    <w:link w:val="Heading2Char"/>
    <w:uiPriority w:val="2"/>
    <w:unhideWhenUsed/>
    <w:qFormat/>
    <w:rsid w:val="009037B1"/>
    <w:pPr>
      <w:outlineLvl w:val="1"/>
    </w:pPr>
    <w:rPr>
      <w:rFonts w:ascii="Franklin Gothic Book" w:hAnsi="Franklin Gothic Book" w:cs="Calibri"/>
      <w:b/>
      <w:bCs/>
      <w:sz w:val="44"/>
      <w:szCs w:val="36"/>
    </w:rPr>
  </w:style>
  <w:style w:type="paragraph" w:styleId="Heading3">
    <w:name w:val="heading 3"/>
    <w:basedOn w:val="Normal"/>
    <w:next w:val="Normal"/>
    <w:link w:val="Heading3Char"/>
    <w:autoRedefine/>
    <w:uiPriority w:val="2"/>
    <w:unhideWhenUsed/>
    <w:qFormat/>
    <w:rsid w:val="00FE524A"/>
    <w:pPr>
      <w:outlineLvl w:val="2"/>
    </w:pPr>
    <w:rPr>
      <w:rFonts w:asciiTheme="majorHAnsi" w:hAnsiTheme="majorHAnsi" w:cs="Calibri"/>
      <w:b/>
      <w:bCs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2"/>
    <w:unhideWhenUsed/>
    <w:qFormat/>
    <w:rsid w:val="000E5350"/>
    <w:pPr>
      <w:outlineLvl w:val="3"/>
    </w:pPr>
    <w:rPr>
      <w:rFonts w:asciiTheme="majorHAnsi" w:hAnsiTheme="majorHAnsi"/>
      <w:b/>
      <w:bCs/>
    </w:rPr>
  </w:style>
  <w:style w:type="paragraph" w:styleId="Heading5">
    <w:name w:val="heading 5"/>
    <w:basedOn w:val="Normal"/>
    <w:next w:val="Normal"/>
    <w:link w:val="Heading5Char"/>
    <w:uiPriority w:val="2"/>
    <w:unhideWhenUsed/>
    <w:qFormat/>
    <w:rsid w:val="006D69D5"/>
    <w:pPr>
      <w:outlineLvl w:val="4"/>
    </w:pPr>
    <w:rPr>
      <w:rFonts w:ascii="Franklin Gothic Book" w:hAnsi="Franklin Gothic Book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itle">
    <w:name w:val="Title"/>
    <w:basedOn w:val="Normal"/>
    <w:link w:val="TitleChar"/>
    <w:uiPriority w:val="1"/>
    <w:qFormat/>
    <w:rsid w:val="004B7E44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100"/>
      <w:szCs w:val="40"/>
    </w:rPr>
  </w:style>
  <w:style w:type="character" w:customStyle="1" w:styleId="TitleChar">
    <w:name w:val="Title Char"/>
    <w:basedOn w:val="DefaultParagraphFont"/>
    <w:link w:val="Title"/>
    <w:uiPriority w:val="1"/>
    <w:rsid w:val="004B7E44"/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</w:rPr>
  </w:style>
  <w:style w:type="paragraph" w:styleId="Subtitle">
    <w:name w:val="Subtitle"/>
    <w:basedOn w:val="Normal"/>
    <w:link w:val="Subtitle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itleChar">
    <w:name w:val="Subtitle Char"/>
    <w:basedOn w:val="DefaultParagraphFont"/>
    <w:link w:val="Subtitle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NoSpacing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Heading2Char">
    <w:name w:val="Heading 2 Char"/>
    <w:basedOn w:val="DefaultParagraphFont"/>
    <w:link w:val="Heading2"/>
    <w:uiPriority w:val="2"/>
    <w:rsid w:val="009037B1"/>
    <w:rPr>
      <w:rFonts w:ascii="Franklin Gothic Book" w:eastAsiaTheme="minorEastAsia" w:hAnsi="Franklin Gothic Book" w:cs="Calibri"/>
      <w:b/>
      <w:bCs/>
      <w:sz w:val="44"/>
      <w:szCs w:val="36"/>
    </w:rPr>
  </w:style>
  <w:style w:type="character" w:customStyle="1" w:styleId="Heading3Char">
    <w:name w:val="Heading 3 Char"/>
    <w:basedOn w:val="DefaultParagraphFont"/>
    <w:link w:val="Heading3"/>
    <w:uiPriority w:val="2"/>
    <w:rsid w:val="00FE524A"/>
    <w:rPr>
      <w:rFonts w:asciiTheme="majorHAnsi" w:eastAsiaTheme="minorEastAsia" w:hAnsiTheme="majorHAnsi" w:cs="Calibri"/>
      <w:b/>
      <w:bCs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2"/>
    <w:rsid w:val="000E5350"/>
    <w:rPr>
      <w:rFonts w:asciiTheme="majorHAnsi" w:eastAsiaTheme="minorEastAsia" w:hAnsiTheme="majorHAnsi"/>
      <w:b/>
      <w:bCs/>
      <w:sz w:val="28"/>
      <w:szCs w:val="22"/>
    </w:rPr>
  </w:style>
  <w:style w:type="paragraph" w:customStyle="1" w:styleId="Chapter">
    <w:name w:val="Chapter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595959" w:themeColor="text1" w:themeTint="A6"/>
      <w:szCs w:val="17"/>
    </w:rPr>
  </w:style>
  <w:style w:type="character" w:customStyle="1" w:styleId="Heading5Char">
    <w:name w:val="Heading 5 Char"/>
    <w:basedOn w:val="DefaultParagraphFont"/>
    <w:link w:val="Heading5"/>
    <w:uiPriority w:val="2"/>
    <w:rsid w:val="006D69D5"/>
    <w:rPr>
      <w:rFonts w:ascii="Franklin Gothic Book" w:eastAsiaTheme="minorEastAsia" w:hAnsi="Franklin Gothic Book" w:cs="Calibri"/>
      <w:sz w:val="28"/>
      <w:szCs w:val="22"/>
    </w:rPr>
  </w:style>
  <w:style w:type="paragraph" w:styleId="Header">
    <w:name w:val="header"/>
    <w:basedOn w:val="Normal"/>
    <w:link w:val="HeaderChar"/>
    <w:uiPriority w:val="99"/>
    <w:unhideWhenUsed/>
    <w:rsid w:val="005A718F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18F"/>
  </w:style>
  <w:style w:type="paragraph" w:styleId="Footer">
    <w:name w:val="footer"/>
    <w:basedOn w:val="Normal"/>
    <w:link w:val="FooterChar"/>
    <w:uiPriority w:val="99"/>
    <w:unhideWhenUsed/>
    <w:rsid w:val="005A718F"/>
    <w:pPr>
      <w:spacing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5A718F"/>
  </w:style>
  <w:style w:type="character" w:styleId="PlaceholderText">
    <w:name w:val="Placeholder Text"/>
    <w:basedOn w:val="DefaultParagraphFont"/>
    <w:uiPriority w:val="99"/>
    <w:semiHidden/>
    <w:rsid w:val="00945900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1C05A5"/>
    <w:rPr>
      <w:color w:val="2370CD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05A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053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unhideWhenUsed/>
    <w:qFormat/>
    <w:rsid w:val="00D4340D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BA1AE3"/>
  </w:style>
  <w:style w:type="paragraph" w:styleId="Caption">
    <w:name w:val="caption"/>
    <w:basedOn w:val="Normal"/>
    <w:next w:val="Normal"/>
    <w:autoRedefine/>
    <w:uiPriority w:val="35"/>
    <w:unhideWhenUsed/>
    <w:qFormat/>
    <w:rsid w:val="00532D8B"/>
    <w:pPr>
      <w:spacing w:after="200" w:line="240" w:lineRule="auto"/>
    </w:pPr>
    <w:rPr>
      <w:i/>
      <w:iCs/>
      <w:color w:val="162F33" w:themeColor="text2"/>
      <w:sz w:val="24"/>
      <w:szCs w:val="18"/>
    </w:rPr>
  </w:style>
  <w:style w:type="paragraph" w:customStyle="1" w:styleId="Default">
    <w:name w:val="Default"/>
    <w:rsid w:val="00117437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34720C"/>
  </w:style>
  <w:style w:type="paragraph" w:customStyle="1" w:styleId="msonormal0">
    <w:name w:val="msonormal"/>
    <w:basedOn w:val="Normal"/>
    <w:rsid w:val="003472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112754"/>
    <w:pPr>
      <w:keepLines/>
      <w:spacing w:before="240" w:line="259" w:lineRule="auto"/>
      <w:outlineLvl w:val="9"/>
    </w:pPr>
    <w:rPr>
      <w:rFonts w:eastAsiaTheme="majorEastAsia" w:cstheme="majorBidi"/>
      <w:b w:val="0"/>
      <w:color w:val="328D9F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12754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112754"/>
    <w:pPr>
      <w:spacing w:after="100"/>
      <w:ind w:left="560"/>
    </w:pPr>
  </w:style>
  <w:style w:type="paragraph" w:styleId="TableofFigures">
    <w:name w:val="table of figures"/>
    <w:basedOn w:val="Normal"/>
    <w:next w:val="Normal"/>
    <w:uiPriority w:val="99"/>
    <w:unhideWhenUsed/>
    <w:rsid w:val="003330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36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5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5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0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7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5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9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5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0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1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2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517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32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69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26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938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32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87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0339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178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5764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39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09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91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73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969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59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44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147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0291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110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7761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0162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4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224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32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78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6174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882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343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551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750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582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394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15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175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26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9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9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76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9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3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33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0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linkedin.com/in/michaelkevinmckibbin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kmck\AppData\Local\Microsoft\Office\16.0\DTS\en-GB%7bA6FC52E8-9A2C-4425-BB29-B79623F5E17B%7d\%7b0AB5552C-881C-46A8-95EA-51687D0B9A39%7dtf16392796_win32.dotx" TargetMode="External"/></Relationships>
</file>

<file path=word/theme/theme1.xml><?xml version="1.0" encoding="utf-8"?>
<a:theme xmlns:a="http://schemas.openxmlformats.org/drawingml/2006/main" name="Metropolitan">
  <a:themeElements>
    <a:clrScheme name="Metropolitan">
      <a:dk1>
        <a:sysClr val="windowText" lastClr="000000"/>
      </a:dk1>
      <a:lt1>
        <a:sysClr val="window" lastClr="FFFFFF"/>
      </a:lt1>
      <a:dk2>
        <a:srgbClr val="162F33"/>
      </a:dk2>
      <a:lt2>
        <a:srgbClr val="EAF0E0"/>
      </a:lt2>
      <a:accent1>
        <a:srgbClr val="50B4C8"/>
      </a:accent1>
      <a:accent2>
        <a:srgbClr val="A8B97F"/>
      </a:accent2>
      <a:accent3>
        <a:srgbClr val="9B9256"/>
      </a:accent3>
      <a:accent4>
        <a:srgbClr val="657689"/>
      </a:accent4>
      <a:accent5>
        <a:srgbClr val="7A855D"/>
      </a:accent5>
      <a:accent6>
        <a:srgbClr val="84AC9D"/>
      </a:accent6>
      <a:hlink>
        <a:srgbClr val="2370CD"/>
      </a:hlink>
      <a:folHlink>
        <a:srgbClr val="877589"/>
      </a:folHlink>
    </a:clrScheme>
    <a:fontScheme name="Metropolitan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Metropolitan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00000"/>
                <a:lumMod val="110000"/>
              </a:schemeClr>
            </a:gs>
            <a:gs pos="50000">
              <a:schemeClr val="phClr">
                <a:tint val="75000"/>
                <a:satMod val="101000"/>
                <a:lumMod val="105000"/>
              </a:schemeClr>
            </a:gs>
            <a:gs pos="100000">
              <a:schemeClr val="phClr">
                <a:tint val="82000"/>
                <a:satMod val="104000"/>
                <a:lumMod val="105000"/>
              </a:schemeClr>
            </a:gs>
          </a:gsLst>
          <a:lin ang="2700000" scaled="0"/>
        </a:gradFill>
        <a:gradFill rotWithShape="1">
          <a:gsLst>
            <a:gs pos="0">
              <a:schemeClr val="phClr">
                <a:tint val="97000"/>
                <a:satMod val="100000"/>
                <a:lumMod val="102000"/>
              </a:schemeClr>
            </a:gs>
            <a:gs pos="50000">
              <a:schemeClr val="phClr">
                <a:shade val="100000"/>
                <a:satMod val="100000"/>
                <a:lumMod val="100000"/>
              </a:schemeClr>
            </a:gs>
            <a:gs pos="100000">
              <a:schemeClr val="phClr">
                <a:shade val="80000"/>
                <a:satMod val="100000"/>
                <a:lumMod val="99000"/>
              </a:schemeClr>
            </a:gs>
          </a:gsLst>
          <a:lin ang="27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solidFill>
          <a:schemeClr val="phClr">
            <a:shade val="95000"/>
            <a:satMod val="170000"/>
          </a:schemeClr>
        </a:soli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etropolitan" id="{4C5440D6-04D2-4954-96CF-F251137069B2}" vid="{79CFCA13-9412-4290-BB4B-85112F88857B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AWS24</b:Tag>
    <b:SourceType>InternetSite</b:SourceType>
    <b:Guid>{CB669A52-020D-42E7-908D-DADB34A8FADC}</b:Guid>
    <b:Author>
      <b:Author>
        <b:Corporate>AWS</b:Corporate>
      </b:Author>
    </b:Author>
    <b:Title>AWS Certification Paths</b:Title>
    <b:Year>2024</b:Year>
    <b:YearAccessed>2024</b:YearAccessed>
    <b:MonthAccessed>6</b:MonthAccessed>
    <b:DayAccessed>20</b:DayAccessed>
    <b:URL>https://d1.awsstatic.com/training-and-certification/docs/AWS_certification_paths.pdf</b:URL>
    <b:RefOrder>1</b:RefOrder>
  </b:Source>
  <b:Source>
    <b:Tag>Com24</b:Tag>
    <b:SourceType>InternetSite</b:SourceType>
    <b:Guid>{FBE67BA7-3A49-4AF2-946D-BFC544410B9F}</b:Guid>
    <b:Author>
      <b:Author>
        <b:Corporate>CompTIA</b:Corporate>
      </b:Author>
    </b:Author>
    <b:Title>it careers path roadmap cybersecurity specialist</b:Title>
    <b:Year>2024</b:Year>
    <b:YearAccessed>2024</b:YearAccessed>
    <b:MonthAccessed>6</b:MonthAccessed>
    <b:DayAccessed>20</b:DayAccessed>
    <b:URL>https://www.comptia.org/content/it-careers-path-roadmap/cybersecurity-specialist</b:URL>
    <b:RefOrder>6</b:RefOrder>
  </b:Source>
  <b:Source>
    <b:Tag>Hac22</b:Tag>
    <b:SourceType>InternetSite</b:SourceType>
    <b:Guid>{50851CC0-431D-4985-A6DA-6A0F4AAC0AAC}</b:Guid>
    <b:Author>
      <b:Author>
        <b:Corporate>Hack The Box</b:Corporate>
      </b:Author>
    </b:Author>
    <b:Title>how to become a cloud security engineer</b:Title>
    <b:Year>2022</b:Year>
    <b:YearAccessed>2024</b:YearAccessed>
    <b:MonthAccessed>6</b:MonthAccessed>
    <b:DayAccessed>20</b:DayAccessed>
    <b:URL>https://www.hackthebox.com/blog/how-to-become-a-cloud-security-engineer-career-guide</b:URL>
    <b:RefOrder>7</b:RefOrder>
  </b:Source>
  <b:Source>
    <b:Tag>Wha24</b:Tag>
    <b:SourceType>InternetSite</b:SourceType>
    <b:Guid>{BB8D4C20-C3CD-4C07-A4E7-D06B478570D4}</b:Guid>
    <b:Title>What is a cybersecurity specialist</b:Title>
    <b:Year>2024</b:Year>
    <b:YearAccessed>2024</b:YearAccessed>
    <b:MonthAccessed>6</b:MonthAccessed>
    <b:DayAccessed>20</b:DayAccessed>
    <b:URL>https://cybersecurityguide.org/careers/security-specialist/</b:URL>
    <b:RefOrder>8</b:RefOrder>
  </b:Source>
  <b:Source>
    <b:Tag>per24</b:Tag>
    <b:SourceType>InternetSite</b:SourceType>
    <b:Guid>{446E9EA4-F0C8-4CB7-9CF2-9F4AB5797655}</b:Guid>
    <b:Author>
      <b:Author>
        <b:Corporate>personalvalu.es</b:Corporate>
      </b:Author>
    </b:Author>
    <b:Title>Personal Values Online Test</b:Title>
    <b:Year>2024</b:Year>
    <b:YearAccessed>2024</b:YearAccessed>
    <b:MonthAccessed>07</b:MonthAccessed>
    <b:DayAccessed>05</b:DayAccessed>
    <b:URL>https://personalvalu.es/results/99864381-20f0-4736-a2a2-9a10439c22ff</b:URL>
    <b:RefOrder>2</b:RefOrder>
  </b:Source>
  <b:Source>
    <b:Tag>Cis24</b:Tag>
    <b:SourceType>InternetSite</b:SourceType>
    <b:Guid>{DFAF76D9-DFB5-40F6-858A-14C8EEF36B3B}</b:Guid>
    <b:Author>
      <b:Author>
        <b:Corporate>Cisco</b:Corporate>
      </b:Author>
    </b:Author>
    <b:Title>Become a security analyst</b:Title>
    <b:Year>2024</b:Year>
    <b:YearAccessed>2024</b:YearAccessed>
    <b:MonthAccessed>07</b:MonthAccessed>
    <b:DayAccessed>10</b:DayAccessed>
    <b:URL>https://www.cisco.com/site/us/en/learn/training-certifications/tech-roles/security-analyst.html</b:URL>
    <b:RefOrder>3</b:RefOrder>
  </b:Source>
  <b:Source>
    <b:Tag>CPL24</b:Tag>
    <b:SourceType>InternetSite</b:SourceType>
    <b:Guid>{BBCB2183-127B-410B-8F4A-82D4AC2BF60B}</b:Guid>
    <b:Author>
      <b:Author>
        <b:Corporate>CPL</b:Corporate>
      </b:Author>
    </b:Author>
    <b:Title>Salary Guide 2024 - Technology</b:Title>
    <b:Year>2024</b:Year>
    <b:YearAccessed>2024</b:YearAccessed>
    <b:MonthAccessed>07</b:MonthAccessed>
    <b:DayAccessed>6</b:DayAccessed>
    <b:URL>https://landing.cpl.com/salary-guide/Salary-Guide-Technology-2024.pdf</b:URL>
    <b:RefOrder>4</b:RefOrder>
  </b:Source>
  <b:Source>
    <b:Tag>Cyb22</b:Tag>
    <b:SourceType>InternetSite</b:SourceType>
    <b:Guid>{10735C04-9A54-4EBF-BEF6-7275F9A3A1E0}</b:Guid>
    <b:Author>
      <b:Author>
        <b:Corporate>Cyberdegrees.org</b:Corporate>
      </b:Author>
    </b:Author>
    <b:Title>Security Architect Career Overview</b:Title>
    <b:Year>2022</b:Year>
    <b:YearAccessed>2024</b:YearAccessed>
    <b:MonthAccessed>7</b:MonthAccessed>
    <b:DayAccessed>6</b:DayAccessed>
    <b:URL>https://www.cyberdegrees.org/jobs/security-architect/</b:URL>
    <b:RefOrder>5</b:RefOrder>
  </b:Source>
</b:Sources>
</file>

<file path=customXml/itemProps1.xml><?xml version="1.0" encoding="utf-8"?>
<ds:datastoreItem xmlns:ds="http://schemas.openxmlformats.org/officeDocument/2006/customXml" ds:itemID="{1FDA2D8F-F7E6-4F93-BC7A-8C635BC4F6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{0AB5552C-881C-46A8-95EA-51687D0B9A39}tf16392796_win32</Template>
  <TotalTime>1</TotalTime>
  <Pages>40</Pages>
  <Words>3745</Words>
  <Characters>21348</Characters>
  <Application>Microsoft Office Word</Application>
  <DocSecurity>0</DocSecurity>
  <Lines>177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McKibbin</dc:creator>
  <cp:keywords/>
  <dc:description/>
  <cp:lastModifiedBy>(20092733) Michael Mc Kibbin</cp:lastModifiedBy>
  <cp:revision>4</cp:revision>
  <cp:lastPrinted>2024-08-26T00:56:00Z</cp:lastPrinted>
  <dcterms:created xsi:type="dcterms:W3CDTF">2024-08-26T00:50:00Z</dcterms:created>
  <dcterms:modified xsi:type="dcterms:W3CDTF">2024-08-26T00:56:00Z</dcterms:modified>
</cp:coreProperties>
</file>